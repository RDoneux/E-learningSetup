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13B" w:rsidRPr="0001084D" w:rsidRDefault="00187A62" w:rsidP="0077713B">
      <w:pPr>
        <w:ind w:left="720"/>
        <w:jc w:val="center"/>
        <w:rPr>
          <w:rFonts w:cs="Arial"/>
          <w:b/>
          <w:sz w:val="28"/>
          <w:szCs w:val="28"/>
        </w:rPr>
      </w:pPr>
      <w:r>
        <w:rPr>
          <w:rFonts w:eastAsia="Times New Roman" w:cs="Arial"/>
          <w:b/>
          <w:color w:val="000000"/>
          <w:sz w:val="32"/>
          <w:szCs w:val="32"/>
          <w:lang w:eastAsia="en-GB"/>
        </w:rPr>
        <w:br/>
      </w:r>
      <w:r w:rsidR="0077713B" w:rsidRPr="0001084D">
        <w:rPr>
          <w:rFonts w:cs="Arial"/>
          <w:b/>
          <w:sz w:val="28"/>
          <w:szCs w:val="28"/>
        </w:rPr>
        <w:t>PROACT-SCIPr-UK</w:t>
      </w:r>
      <w:r w:rsidR="0077713B" w:rsidRPr="0001084D">
        <w:rPr>
          <w:rFonts w:cs="Arial"/>
          <w:b/>
          <w:sz w:val="28"/>
          <w:szCs w:val="28"/>
          <w:vertAlign w:val="superscript"/>
        </w:rPr>
        <w:t>®</w:t>
      </w:r>
      <w:r w:rsidR="0077713B" w:rsidRPr="0001084D">
        <w:rPr>
          <w:rFonts w:cs="Arial"/>
          <w:b/>
          <w:sz w:val="28"/>
          <w:szCs w:val="28"/>
        </w:rPr>
        <w:t xml:space="preserve"> Instructor Course </w:t>
      </w:r>
    </w:p>
    <w:p w:rsidR="0077713B" w:rsidRPr="0001084D" w:rsidRDefault="0077713B" w:rsidP="0077713B">
      <w:pPr>
        <w:ind w:left="720"/>
        <w:jc w:val="center"/>
        <w:rPr>
          <w:rFonts w:cs="Arial"/>
          <w:b/>
          <w:sz w:val="28"/>
          <w:szCs w:val="28"/>
        </w:rPr>
      </w:pPr>
      <w:r w:rsidRPr="0001084D">
        <w:rPr>
          <w:rFonts w:cs="Arial"/>
          <w:b/>
          <w:sz w:val="28"/>
          <w:szCs w:val="28"/>
        </w:rPr>
        <w:t>Day 1 Presentation Feedback</w:t>
      </w:r>
    </w:p>
    <w:p w:rsidR="0077713B" w:rsidRPr="0001084D" w:rsidRDefault="0077713B" w:rsidP="0077713B">
      <w:pPr>
        <w:rPr>
          <w:rFonts w:eastAsia="Times New Roman" w:cs="Arial"/>
          <w:b/>
          <w:color w:val="000000"/>
          <w:sz w:val="24"/>
          <w:szCs w:val="24"/>
          <w:lang w:eastAsia="en-GB"/>
        </w:rPr>
      </w:pPr>
      <w:r w:rsidRPr="0001084D">
        <w:rPr>
          <w:rFonts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57AC0" wp14:editId="4BC31B53">
                <wp:simplePos x="0" y="0"/>
                <wp:positionH relativeFrom="column">
                  <wp:posOffset>5124450</wp:posOffset>
                </wp:positionH>
                <wp:positionV relativeFrom="paragraph">
                  <wp:posOffset>309245</wp:posOffset>
                </wp:positionV>
                <wp:extent cx="992505" cy="507365"/>
                <wp:effectExtent l="0" t="0" r="17145" b="260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05" cy="50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713B" w:rsidRPr="001E7B05" w:rsidRDefault="0077713B" w:rsidP="0077713B">
                            <w:pPr>
                              <w:pStyle w:val="Heading3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E7B05">
                              <w:rPr>
                                <w:sz w:val="20"/>
                                <w:szCs w:val="20"/>
                              </w:rPr>
                              <w:t>Pass / Refer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857AC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03.5pt;margin-top:24.35pt;width:78.15pt;height:3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">
                <v:textbox>
                  <w:txbxContent>
                    <w:p w:rsidR="0077713B" w:rsidRPr="001E7B05" w:rsidRDefault="0077713B" w:rsidP="0077713B">
                      <w:pPr>
                        <w:pStyle w:val="Heading3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E7B05">
                        <w:rPr>
                          <w:sz w:val="20"/>
                          <w:szCs w:val="20"/>
                        </w:rPr>
                        <w:t>Pass / Refer</w:t>
                      </w:r>
                    </w:p>
                  </w:txbxContent>
                </v:textbox>
              </v:shape>
            </w:pict>
          </mc:Fallback>
        </mc:AlternateContent>
      </w:r>
    </w:p>
    <w:p w:rsidR="0077713B" w:rsidRPr="0001084D" w:rsidRDefault="00C50C41" w:rsidP="0077713B">
      <w:pPr>
        <w:rPr>
          <w:rFonts w:cs="Arial"/>
        </w:rPr>
      </w:pPr>
      <w:r>
        <w:rPr>
          <w:rFonts w:cs="Arial"/>
          <w:b/>
        </w:rPr>
        <w:t xml:space="preserve">Participant </w:t>
      </w:r>
      <w:r w:rsidR="0077713B" w:rsidRPr="0001084D">
        <w:rPr>
          <w:rFonts w:cs="Arial"/>
          <w:b/>
        </w:rPr>
        <w:t>Name:</w:t>
      </w:r>
      <w:r w:rsidR="0077713B" w:rsidRPr="0001084D">
        <w:rPr>
          <w:rFonts w:cs="Arial"/>
          <w:b/>
        </w:rPr>
        <w:tab/>
      </w:r>
      <w:r w:rsidR="0077713B" w:rsidRPr="0001084D">
        <w:rPr>
          <w:rFonts w:cs="Arial"/>
          <w:b/>
        </w:rPr>
        <w:tab/>
        <w:t xml:space="preserve">    </w:t>
      </w:r>
      <w:r w:rsidR="0077713B" w:rsidRPr="0001084D">
        <w:rPr>
          <w:rFonts w:cs="Arial"/>
          <w:b/>
        </w:rPr>
        <w:tab/>
      </w:r>
      <w:r w:rsidR="0077713B" w:rsidRPr="0001084D">
        <w:rPr>
          <w:rFonts w:cs="Arial"/>
          <w:b/>
        </w:rPr>
        <w:tab/>
      </w:r>
    </w:p>
    <w:p w:rsidR="0077713B" w:rsidRPr="0001084D" w:rsidRDefault="0077713B" w:rsidP="0077713B">
      <w:pPr>
        <w:rPr>
          <w:rFonts w:cs="Arial"/>
        </w:rPr>
      </w:pPr>
      <w:r w:rsidRPr="0001084D">
        <w:rPr>
          <w:rFonts w:cs="Arial"/>
          <w:b/>
        </w:rPr>
        <w:t>Date:</w:t>
      </w:r>
      <w:r w:rsidRPr="0001084D">
        <w:rPr>
          <w:rFonts w:cs="Arial"/>
        </w:rPr>
        <w:t xml:space="preserve">   </w:t>
      </w:r>
      <w:r w:rsidRPr="0001084D">
        <w:rPr>
          <w:rFonts w:cs="Arial"/>
        </w:rPr>
        <w:tab/>
      </w:r>
      <w:r w:rsidRPr="0001084D">
        <w:rPr>
          <w:rFonts w:cs="Arial"/>
        </w:rPr>
        <w:tab/>
      </w:r>
      <w:r w:rsidRPr="0001084D">
        <w:rPr>
          <w:rFonts w:cs="Arial"/>
        </w:rPr>
        <w:tab/>
      </w:r>
    </w:p>
    <w:p w:rsidR="0077713B" w:rsidRPr="0001084D" w:rsidRDefault="00C50C41" w:rsidP="0077713B">
      <w:pPr>
        <w:rPr>
          <w:rFonts w:cs="Arial"/>
          <w:b/>
        </w:rPr>
      </w:pPr>
      <w:r>
        <w:rPr>
          <w:rFonts w:cs="Arial"/>
          <w:b/>
        </w:rPr>
        <w:t>Instructor Name</w:t>
      </w:r>
      <w:r w:rsidR="0077713B" w:rsidRPr="0001084D">
        <w:rPr>
          <w:rFonts w:cs="Arial"/>
          <w:b/>
        </w:rPr>
        <w:t>:</w:t>
      </w:r>
      <w:r w:rsidR="0077713B" w:rsidRPr="0001084D">
        <w:rPr>
          <w:rFonts w:cs="Arial"/>
          <w:b/>
        </w:rPr>
        <w:tab/>
      </w:r>
      <w:r w:rsidR="0077713B" w:rsidRPr="0001084D">
        <w:rPr>
          <w:rFonts w:cs="Arial"/>
          <w:b/>
        </w:rPr>
        <w:tab/>
      </w:r>
      <w:r w:rsidR="0077713B" w:rsidRPr="0001084D">
        <w:rPr>
          <w:rFonts w:cs="Arial"/>
          <w:b/>
        </w:rPr>
        <w:tab/>
      </w:r>
      <w:r w:rsidR="0077713B" w:rsidRPr="0001084D">
        <w:rPr>
          <w:rFonts w:cs="Arial"/>
          <w:b/>
        </w:rPr>
        <w:tab/>
      </w:r>
      <w:r w:rsidR="0077713B" w:rsidRPr="0001084D">
        <w:rPr>
          <w:rFonts w:cs="Arial"/>
          <w:b/>
        </w:rPr>
        <w:tab/>
      </w:r>
      <w:r w:rsidR="0077713B" w:rsidRPr="0001084D">
        <w:rPr>
          <w:rFonts w:cs="Arial"/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2"/>
        <w:gridCol w:w="1236"/>
        <w:gridCol w:w="5074"/>
      </w:tblGrid>
      <w:tr w:rsidR="0077713B" w:rsidRPr="0001084D" w:rsidTr="00467BA0">
        <w:tc>
          <w:tcPr>
            <w:tcW w:w="3085" w:type="dxa"/>
            <w:shd w:val="clear" w:color="auto" w:fill="BFBFBF" w:themeFill="background1" w:themeFillShade="BF"/>
          </w:tcPr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01084D">
              <w:rPr>
                <w:rFonts w:ascii="Arial" w:hAnsi="Arial" w:cs="Arial"/>
                <w:b/>
              </w:rPr>
              <w:softHyphen/>
            </w:r>
            <w:r w:rsidRPr="0001084D">
              <w:rPr>
                <w:rFonts w:ascii="Arial" w:eastAsia="Times New Roman" w:hAnsi="Arial" w:cs="Arial"/>
                <w:b/>
                <w:color w:val="000000"/>
                <w:lang w:eastAsia="en-GB"/>
              </w:rPr>
              <w:t xml:space="preserve">Presentation 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01084D">
              <w:rPr>
                <w:rFonts w:ascii="Arial" w:eastAsia="Times New Roman" w:hAnsi="Arial" w:cs="Arial"/>
                <w:b/>
                <w:color w:val="000000"/>
                <w:lang w:eastAsia="en-GB"/>
              </w:rPr>
              <w:t>Yes / No</w:t>
            </w:r>
          </w:p>
        </w:tc>
        <w:tc>
          <w:tcPr>
            <w:tcW w:w="5493" w:type="dxa"/>
            <w:shd w:val="clear" w:color="auto" w:fill="BFBFBF" w:themeFill="background1" w:themeFillShade="BF"/>
          </w:tcPr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01084D">
              <w:rPr>
                <w:rFonts w:ascii="Arial" w:eastAsia="Times New Roman" w:hAnsi="Arial" w:cs="Arial"/>
                <w:b/>
                <w:color w:val="000000"/>
                <w:lang w:eastAsia="en-GB"/>
              </w:rPr>
              <w:t>Comments</w:t>
            </w:r>
          </w:p>
        </w:tc>
      </w:tr>
      <w:tr w:rsidR="0077713B" w:rsidRPr="0001084D" w:rsidTr="00467BA0">
        <w:tc>
          <w:tcPr>
            <w:tcW w:w="3085" w:type="dxa"/>
            <w:shd w:val="clear" w:color="auto" w:fill="F2F2F2" w:themeFill="background1" w:themeFillShade="F2"/>
          </w:tcPr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01084D">
              <w:rPr>
                <w:rFonts w:ascii="Arial" w:hAnsi="Arial" w:cs="Arial"/>
                <w:bCs/>
              </w:rPr>
              <w:t>Introduce themselves clearly?</w:t>
            </w:r>
          </w:p>
        </w:tc>
        <w:tc>
          <w:tcPr>
            <w:tcW w:w="1276" w:type="dxa"/>
          </w:tcPr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  <w:tc>
          <w:tcPr>
            <w:tcW w:w="5493" w:type="dxa"/>
          </w:tcPr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</w:tr>
      <w:tr w:rsidR="0077713B" w:rsidRPr="0001084D" w:rsidTr="00467BA0">
        <w:tc>
          <w:tcPr>
            <w:tcW w:w="3085" w:type="dxa"/>
            <w:shd w:val="clear" w:color="auto" w:fill="F2F2F2" w:themeFill="background1" w:themeFillShade="F2"/>
          </w:tcPr>
          <w:p w:rsidR="0077713B" w:rsidRPr="0001084D" w:rsidRDefault="0077713B" w:rsidP="00467BA0">
            <w:pPr>
              <w:rPr>
                <w:rFonts w:ascii="Arial" w:hAnsi="Arial" w:cs="Arial"/>
                <w:bCs/>
              </w:rPr>
            </w:pPr>
            <w:r w:rsidRPr="0001084D">
              <w:rPr>
                <w:rFonts w:ascii="Arial" w:hAnsi="Arial" w:cs="Arial"/>
                <w:bCs/>
              </w:rPr>
              <w:t xml:space="preserve">Communicate effectively / voice projection, tone, and pace? </w:t>
            </w:r>
          </w:p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  <w:tc>
          <w:tcPr>
            <w:tcW w:w="1276" w:type="dxa"/>
          </w:tcPr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  <w:tc>
          <w:tcPr>
            <w:tcW w:w="5493" w:type="dxa"/>
          </w:tcPr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</w:tr>
      <w:tr w:rsidR="0077713B" w:rsidRPr="0001084D" w:rsidTr="00467BA0">
        <w:tc>
          <w:tcPr>
            <w:tcW w:w="3085" w:type="dxa"/>
            <w:shd w:val="clear" w:color="auto" w:fill="F2F2F2" w:themeFill="background1" w:themeFillShade="F2"/>
          </w:tcPr>
          <w:p w:rsidR="0077713B" w:rsidRPr="0001084D" w:rsidRDefault="0077713B" w:rsidP="00467BA0">
            <w:pPr>
              <w:rPr>
                <w:rFonts w:ascii="Arial" w:hAnsi="Arial" w:cs="Arial"/>
                <w:bCs/>
              </w:rPr>
            </w:pPr>
            <w:r w:rsidRPr="0001084D">
              <w:rPr>
                <w:rFonts w:ascii="Arial" w:hAnsi="Arial" w:cs="Arial"/>
                <w:bCs/>
              </w:rPr>
              <w:t>Appear confident and professional?</w:t>
            </w:r>
          </w:p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  <w:tc>
          <w:tcPr>
            <w:tcW w:w="1276" w:type="dxa"/>
          </w:tcPr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  <w:tc>
          <w:tcPr>
            <w:tcW w:w="5493" w:type="dxa"/>
          </w:tcPr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</w:tr>
      <w:tr w:rsidR="0077713B" w:rsidRPr="0001084D" w:rsidTr="00467BA0">
        <w:tc>
          <w:tcPr>
            <w:tcW w:w="3085" w:type="dxa"/>
            <w:shd w:val="clear" w:color="auto" w:fill="F2F2F2" w:themeFill="background1" w:themeFillShade="F2"/>
          </w:tcPr>
          <w:p w:rsidR="0077713B" w:rsidRPr="0001084D" w:rsidRDefault="0077713B" w:rsidP="00467BA0">
            <w:pPr>
              <w:rPr>
                <w:rFonts w:ascii="Arial" w:hAnsi="Arial" w:cs="Arial"/>
                <w:bCs/>
              </w:rPr>
            </w:pPr>
            <w:r w:rsidRPr="0001084D">
              <w:rPr>
                <w:rFonts w:ascii="Arial" w:hAnsi="Arial" w:cs="Arial"/>
                <w:bCs/>
              </w:rPr>
              <w:t>Have a good rapport with group?</w:t>
            </w:r>
          </w:p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  <w:tc>
          <w:tcPr>
            <w:tcW w:w="1276" w:type="dxa"/>
          </w:tcPr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  <w:tc>
          <w:tcPr>
            <w:tcW w:w="5493" w:type="dxa"/>
          </w:tcPr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</w:tr>
      <w:tr w:rsidR="0077713B" w:rsidRPr="0001084D" w:rsidTr="00467BA0">
        <w:tc>
          <w:tcPr>
            <w:tcW w:w="3085" w:type="dxa"/>
            <w:shd w:val="clear" w:color="auto" w:fill="F2F2F2" w:themeFill="background1" w:themeFillShade="F2"/>
          </w:tcPr>
          <w:p w:rsidR="0077713B" w:rsidRPr="0001084D" w:rsidRDefault="0077713B" w:rsidP="00467BA0">
            <w:pPr>
              <w:rPr>
                <w:rFonts w:ascii="Arial" w:hAnsi="Arial" w:cs="Arial"/>
                <w:bCs/>
              </w:rPr>
            </w:pPr>
            <w:r w:rsidRPr="0001084D">
              <w:rPr>
                <w:rFonts w:ascii="Arial" w:hAnsi="Arial" w:cs="Arial"/>
                <w:bCs/>
              </w:rPr>
              <w:t>Demonstrate a positive attitude</w:t>
            </w:r>
          </w:p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  <w:tc>
          <w:tcPr>
            <w:tcW w:w="1276" w:type="dxa"/>
          </w:tcPr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  <w:tc>
          <w:tcPr>
            <w:tcW w:w="5493" w:type="dxa"/>
          </w:tcPr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</w:tr>
      <w:tr w:rsidR="0077713B" w:rsidRPr="0001084D" w:rsidTr="00467BA0">
        <w:tc>
          <w:tcPr>
            <w:tcW w:w="3085" w:type="dxa"/>
            <w:shd w:val="clear" w:color="auto" w:fill="F2F2F2" w:themeFill="background1" w:themeFillShade="F2"/>
          </w:tcPr>
          <w:p w:rsidR="0077713B" w:rsidRPr="0001084D" w:rsidRDefault="0077713B" w:rsidP="00467BA0">
            <w:pPr>
              <w:rPr>
                <w:rFonts w:ascii="Arial" w:hAnsi="Arial" w:cs="Arial"/>
                <w:bCs/>
              </w:rPr>
            </w:pPr>
            <w:r w:rsidRPr="0001084D">
              <w:rPr>
                <w:rFonts w:ascii="Arial" w:hAnsi="Arial" w:cs="Arial"/>
                <w:bCs/>
              </w:rPr>
              <w:t>Conclude the presentation and clear area afterwards?</w:t>
            </w:r>
          </w:p>
          <w:p w:rsidR="0077713B" w:rsidRPr="0001084D" w:rsidRDefault="0077713B" w:rsidP="00467BA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276" w:type="dxa"/>
          </w:tcPr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  <w:tc>
          <w:tcPr>
            <w:tcW w:w="5493" w:type="dxa"/>
          </w:tcPr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</w:tr>
      <w:tr w:rsidR="0077713B" w:rsidRPr="0001084D" w:rsidTr="00467BA0">
        <w:tc>
          <w:tcPr>
            <w:tcW w:w="3085" w:type="dxa"/>
            <w:shd w:val="clear" w:color="auto" w:fill="F2F2F2" w:themeFill="background1" w:themeFillShade="F2"/>
          </w:tcPr>
          <w:p w:rsidR="0077713B" w:rsidRPr="0001084D" w:rsidRDefault="0077713B" w:rsidP="00467BA0">
            <w:pPr>
              <w:rPr>
                <w:rFonts w:ascii="Arial" w:hAnsi="Arial" w:cs="Arial"/>
                <w:bCs/>
              </w:rPr>
            </w:pPr>
            <w:r w:rsidRPr="0001084D">
              <w:rPr>
                <w:rFonts w:ascii="Arial" w:hAnsi="Arial" w:cs="Arial"/>
                <w:bCs/>
              </w:rPr>
              <w:t>Timing of the presentation</w:t>
            </w:r>
          </w:p>
          <w:p w:rsidR="0077713B" w:rsidRPr="0001084D" w:rsidRDefault="0077713B" w:rsidP="00467BA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276" w:type="dxa"/>
          </w:tcPr>
          <w:p w:rsidR="0077713B" w:rsidRPr="0001084D" w:rsidRDefault="0077713B" w:rsidP="00467BA0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1084D">
              <w:rPr>
                <w:rFonts w:ascii="Arial" w:eastAsia="Times New Roman" w:hAnsi="Arial" w:cs="Arial"/>
                <w:color w:val="000000"/>
                <w:lang w:eastAsia="en-GB"/>
              </w:rPr>
              <w:t>Under:</w:t>
            </w:r>
          </w:p>
          <w:p w:rsidR="0077713B" w:rsidRPr="0001084D" w:rsidRDefault="0077713B" w:rsidP="00467BA0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1084D">
              <w:rPr>
                <w:rFonts w:ascii="Arial" w:eastAsia="Times New Roman" w:hAnsi="Arial" w:cs="Arial"/>
                <w:color w:val="000000"/>
                <w:lang w:eastAsia="en-GB"/>
              </w:rPr>
              <w:t>On time:</w:t>
            </w:r>
          </w:p>
          <w:p w:rsidR="0077713B" w:rsidRPr="0001084D" w:rsidRDefault="0077713B" w:rsidP="00467BA0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1084D">
              <w:rPr>
                <w:rFonts w:ascii="Arial" w:eastAsia="Times New Roman" w:hAnsi="Arial" w:cs="Arial"/>
                <w:color w:val="000000"/>
                <w:lang w:eastAsia="en-GB"/>
              </w:rPr>
              <w:t xml:space="preserve">Over: </w:t>
            </w:r>
          </w:p>
        </w:tc>
        <w:tc>
          <w:tcPr>
            <w:tcW w:w="5493" w:type="dxa"/>
          </w:tcPr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</w:tr>
      <w:tr w:rsidR="0077713B" w:rsidRPr="0001084D" w:rsidTr="00467BA0">
        <w:tc>
          <w:tcPr>
            <w:tcW w:w="9854" w:type="dxa"/>
            <w:gridSpan w:val="3"/>
          </w:tcPr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01084D">
              <w:rPr>
                <w:rFonts w:ascii="Arial" w:eastAsia="Times New Roman" w:hAnsi="Arial" w:cs="Arial"/>
                <w:b/>
                <w:color w:val="000000"/>
                <w:lang w:eastAsia="en-GB"/>
              </w:rPr>
              <w:br/>
              <w:t>Comments:</w:t>
            </w:r>
          </w:p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  <w:p w:rsidR="0077713B" w:rsidRPr="0001084D" w:rsidRDefault="00C50C41" w:rsidP="00467BA0">
            <w:pPr>
              <w:pStyle w:val="Foo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GB"/>
              </w:rPr>
              <w:t xml:space="preserve">Instructor </w:t>
            </w:r>
            <w:r w:rsidR="0077713B" w:rsidRPr="0001084D">
              <w:rPr>
                <w:rFonts w:ascii="Arial" w:eastAsia="Times New Roman" w:hAnsi="Arial" w:cs="Arial"/>
                <w:b/>
                <w:color w:val="000000"/>
                <w:lang w:eastAsia="en-GB"/>
              </w:rPr>
              <w:t>Signature:</w:t>
            </w:r>
            <w:r w:rsidR="0077713B" w:rsidRPr="0001084D">
              <w:rPr>
                <w:rFonts w:ascii="Arial" w:hAnsi="Arial" w:cs="Arial"/>
              </w:rPr>
              <w:t xml:space="preserve"> </w:t>
            </w:r>
          </w:p>
          <w:p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</w:tr>
    </w:tbl>
    <w:p w:rsidR="002F2894" w:rsidRDefault="002F2894" w:rsidP="00BA46CC"/>
    <w:sectPr w:rsidR="002F2894" w:rsidSect="00A227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560" w:left="1440" w:header="737" w:footer="3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5CF" w:rsidRDefault="00CD15CF" w:rsidP="00B05393">
      <w:pPr>
        <w:spacing w:after="0" w:line="240" w:lineRule="auto"/>
      </w:pPr>
      <w:r>
        <w:separator/>
      </w:r>
    </w:p>
  </w:endnote>
  <w:endnote w:type="continuationSeparator" w:id="0">
    <w:p w:rsidR="00CD15CF" w:rsidRDefault="00CD15CF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C41" w:rsidRDefault="00C50C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83F" w:rsidRPr="00620A25" w:rsidRDefault="00ED083F" w:rsidP="00C0315C">
    <w:pPr>
      <w:ind w:right="-613"/>
      <w:jc w:val="right"/>
      <w:rPr>
        <w:rFonts w:cs="Arial"/>
        <w:b/>
        <w:i/>
        <w:color w:val="008FC3"/>
      </w:rPr>
    </w:pPr>
    <w:r>
      <w:rPr>
        <w:rFonts w:cs="Arial"/>
        <w:b/>
        <w:color w:val="00B0F0"/>
        <w:sz w:val="32"/>
        <w:szCs w:val="32"/>
      </w:rPr>
      <w:tab/>
    </w:r>
    <w:r>
      <w:rPr>
        <w:rFonts w:cs="Arial"/>
        <w:b/>
        <w:color w:val="00B0F0"/>
        <w:sz w:val="32"/>
        <w:szCs w:val="32"/>
      </w:rPr>
      <w:tab/>
      <w:t xml:space="preserve">  </w:t>
    </w:r>
    <w:r>
      <w:rPr>
        <w:rFonts w:cs="Arial"/>
        <w:b/>
        <w:color w:val="00B0F0"/>
        <w:sz w:val="32"/>
        <w:szCs w:val="32"/>
      </w:rPr>
      <w:tab/>
    </w:r>
    <w:r w:rsidR="00A22709" w:rsidRPr="00620A25">
      <w:rPr>
        <w:rFonts w:cs="Arial"/>
        <w:b/>
        <w:i/>
        <w:color w:val="008FC3"/>
      </w:rPr>
      <w:t>Po</w:t>
    </w:r>
    <w:r w:rsidR="00B13888" w:rsidRPr="00620A25">
      <w:rPr>
        <w:rFonts w:cs="Arial"/>
        <w:b/>
        <w:i/>
        <w:color w:val="008FC3"/>
      </w:rPr>
      <w:t>sitively supporting Individual d</w:t>
    </w:r>
    <w:r w:rsidR="00A22709" w:rsidRPr="00620A25">
      <w:rPr>
        <w:rFonts w:cs="Arial"/>
        <w:b/>
        <w:i/>
        <w:color w:val="008FC3"/>
      </w:rPr>
      <w:t>evelopment</w:t>
    </w:r>
  </w:p>
  <w:p w:rsidR="00ED083F" w:rsidRPr="00C0315C" w:rsidRDefault="00187A62" w:rsidP="00187A62">
    <w:pPr>
      <w:pStyle w:val="Footer"/>
      <w:rPr>
        <w:rFonts w:cs="Arial"/>
        <w:i/>
        <w:color w:val="008FC3"/>
        <w:sz w:val="16"/>
        <w:szCs w:val="16"/>
      </w:rPr>
    </w:pPr>
    <w:r>
      <w:rPr>
        <w:rFonts w:cs="Arial"/>
        <w:sz w:val="16"/>
        <w:szCs w:val="16"/>
      </w:rPr>
      <w:br/>
    </w:r>
  </w:p>
  <w:p w:rsidR="00187A62" w:rsidRDefault="00187A62"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D8F4C6" wp14:editId="74332233">
              <wp:simplePos x="0" y="0"/>
              <wp:positionH relativeFrom="column">
                <wp:posOffset>-863600</wp:posOffset>
              </wp:positionH>
              <wp:positionV relativeFrom="paragraph">
                <wp:posOffset>116205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87A62" w:rsidRPr="00C0315C" w:rsidRDefault="00187A62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©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77713B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Instructor Course – Presentation Feedback Day 1 </w:t>
                          </w:r>
                          <w:r w:rsidR="0077713B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V</w:t>
                          </w:r>
                          <w:r w:rsidR="00C50C41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2</w:t>
                          </w:r>
                          <w:r w:rsidR="0077713B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</w:t>
                          </w:r>
                          <w:r w:rsidR="00C50C41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23</w:t>
                          </w:r>
                          <w:r w:rsidR="0077713B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/1/201</w:t>
                          </w:r>
                          <w:r w:rsidR="00C50C41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8</w:t>
                          </w:r>
                          <w:bookmarkStart w:id="0" w:name="_GoBack"/>
                          <w:bookmarkEnd w:id="0"/>
                          <w:r w:rsidR="0077713B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:rsidR="00187A62" w:rsidRDefault="00187A6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D8F4C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8pt;margin-top:9.15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" stroked="f">
              <v:textbox>
                <w:txbxContent>
                  <w:p w:rsidR="00187A62" w:rsidRPr="00C0315C" w:rsidRDefault="00187A62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© 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="0077713B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Instructor Course – Presentation Feedback Day 1 </w:t>
                    </w:r>
                    <w:r w:rsidR="0077713B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V</w:t>
                    </w:r>
                    <w:r w:rsidR="00C50C41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2</w:t>
                    </w:r>
                    <w:r w:rsidR="0077713B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</w:t>
                    </w:r>
                    <w:r w:rsidR="00C50C41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23</w:t>
                    </w:r>
                    <w:r w:rsidR="0077713B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/1/201</w:t>
                    </w:r>
                    <w:r w:rsidR="00C50C41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8</w:t>
                    </w:r>
                    <w:bookmarkStart w:id="1" w:name="_GoBack"/>
                    <w:bookmarkEnd w:id="1"/>
                    <w:r w:rsidR="0077713B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:rsidR="00187A62" w:rsidRDefault="00187A62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C41" w:rsidRDefault="00C50C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5CF" w:rsidRDefault="00CD15CF" w:rsidP="00B05393">
      <w:pPr>
        <w:spacing w:after="0" w:line="240" w:lineRule="auto"/>
      </w:pPr>
      <w:r>
        <w:separator/>
      </w:r>
    </w:p>
  </w:footnote>
  <w:footnote w:type="continuationSeparator" w:id="0">
    <w:p w:rsidR="00CD15CF" w:rsidRDefault="00CD15CF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C41" w:rsidRDefault="00C50C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393" w:rsidRPr="00B05393" w:rsidRDefault="00592959" w:rsidP="00B05393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337EF6A" wp14:editId="23E895F1">
              <wp:simplePos x="0" y="0"/>
              <wp:positionH relativeFrom="column">
                <wp:posOffset>-739140</wp:posOffset>
              </wp:positionH>
              <wp:positionV relativeFrom="paragraph">
                <wp:posOffset>-460375</wp:posOffset>
              </wp:positionV>
              <wp:extent cx="2202815" cy="1059180"/>
              <wp:effectExtent l="0" t="0" r="6985" b="762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36F8B" w:rsidRDefault="00236F8B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</w:p>
                        <w:p w:rsidR="00B05393" w:rsidRPr="00F013F8" w:rsidRDefault="00B05393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7EF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58.2pt;margin-top:-36.25pt;width:173.45pt;height:8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" stroked="f">
              <v:textbox>
                <w:txbxContent>
                  <w:p w:rsidR="00236F8B" w:rsidRDefault="00236F8B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</w:p>
                  <w:p w:rsidR="00B05393" w:rsidRPr="00F013F8" w:rsidRDefault="00B05393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05393"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A852FBA" wp14:editId="4284DF71">
              <wp:simplePos x="0" y="0"/>
              <wp:positionH relativeFrom="column">
                <wp:posOffset>3994150</wp:posOffset>
              </wp:positionH>
              <wp:positionV relativeFrom="paragraph">
                <wp:posOffset>-277380</wp:posOffset>
              </wp:positionV>
              <wp:extent cx="2360930" cy="778510"/>
              <wp:effectExtent l="0" t="0" r="0" b="254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78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5393" w:rsidRPr="00B05393" w:rsidRDefault="00B05393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5393">
                            <w:rPr>
                              <w:noProof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1DF49F27" wp14:editId="4C8A6D24">
                                <wp:extent cx="2055495" cy="761771"/>
                                <wp:effectExtent l="0" t="0" r="1905" b="635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standar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4139" cy="79462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852FBA" id="_x0000_s1028" type="#_x0000_t202" style="position:absolute;left:0;text-align:left;margin-left:314.5pt;margin-top:-21.85pt;width:185.9pt;height:61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ZLIgIAACM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" stroked="f">
              <v:textbox>
                <w:txbxContent>
                  <w:p w:rsidR="00B05393" w:rsidRPr="00B05393" w:rsidRDefault="00B05393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B05393">
                      <w:rPr>
                        <w:noProof/>
                        <w:lang w:eastAsia="en-G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drawing>
                        <wp:inline distT="0" distB="0" distL="0" distR="0" wp14:anchorId="1DF49F27" wp14:editId="4C8A6D24">
                          <wp:extent cx="2055495" cy="761771"/>
                          <wp:effectExtent l="0" t="0" r="1905" b="635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standard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4139" cy="79462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B05393" w:rsidRDefault="00B05393" w:rsidP="00B05393">
    <w:pPr>
      <w:pStyle w:val="Header"/>
      <w:jc w:val="both"/>
    </w:pPr>
  </w:p>
  <w:p w:rsidR="00592959" w:rsidRDefault="00592959" w:rsidP="00B05393">
    <w:pPr>
      <w:pStyle w:val="Header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C41" w:rsidRDefault="00C50C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F0"/>
    <w:rsid w:val="00100E76"/>
    <w:rsid w:val="00187A62"/>
    <w:rsid w:val="00236F8B"/>
    <w:rsid w:val="002F2894"/>
    <w:rsid w:val="0031776C"/>
    <w:rsid w:val="00420AF0"/>
    <w:rsid w:val="00431C0A"/>
    <w:rsid w:val="004C50EF"/>
    <w:rsid w:val="00592959"/>
    <w:rsid w:val="005D7FD0"/>
    <w:rsid w:val="005F76EE"/>
    <w:rsid w:val="00604502"/>
    <w:rsid w:val="00620A25"/>
    <w:rsid w:val="0077713B"/>
    <w:rsid w:val="00A14005"/>
    <w:rsid w:val="00A22709"/>
    <w:rsid w:val="00B05393"/>
    <w:rsid w:val="00B13888"/>
    <w:rsid w:val="00BA46CC"/>
    <w:rsid w:val="00C0315C"/>
    <w:rsid w:val="00C50C41"/>
    <w:rsid w:val="00CD15CF"/>
    <w:rsid w:val="00D405F8"/>
    <w:rsid w:val="00D65D42"/>
    <w:rsid w:val="00ED083F"/>
    <w:rsid w:val="00F0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AEE8B972-C22C-45DC-8A2E-E878883B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77713B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77713B"/>
    <w:rPr>
      <w:rFonts w:eastAsia="Times New Roman" w:cs="Arial"/>
      <w:b/>
      <w:bCs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77713B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E8024-BFCD-4525-BEFC-DEF20C735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Nicky Smith</cp:lastModifiedBy>
  <cp:revision>2</cp:revision>
  <cp:lastPrinted>2016-01-25T11:02:00Z</cp:lastPrinted>
  <dcterms:created xsi:type="dcterms:W3CDTF">2018-01-23T10:30:00Z</dcterms:created>
  <dcterms:modified xsi:type="dcterms:W3CDTF">2018-01-23T10:30:00Z</dcterms:modified>
</cp:coreProperties>
</file>