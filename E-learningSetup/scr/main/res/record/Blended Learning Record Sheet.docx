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C5BB" w14:textId="77777777" w:rsidR="00CC7C58" w:rsidRPr="003B152E" w:rsidRDefault="00187A62" w:rsidP="00CC7C58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CC7C58" w:rsidRPr="003B152E">
        <w:rPr>
          <w:rFonts w:cs="Arial"/>
          <w:b/>
          <w:sz w:val="28"/>
          <w:szCs w:val="28"/>
        </w:rPr>
        <w:t>PROACT-SCIPr-UK</w:t>
      </w:r>
      <w:r w:rsidR="00CC7C58" w:rsidRPr="003B152E">
        <w:rPr>
          <w:rFonts w:cs="Arial"/>
          <w:b/>
          <w:sz w:val="28"/>
          <w:szCs w:val="28"/>
          <w:vertAlign w:val="superscript"/>
        </w:rPr>
        <w:t>®</w:t>
      </w:r>
      <w:r w:rsidR="00CC7C58" w:rsidRPr="003B152E">
        <w:rPr>
          <w:rFonts w:cs="Arial"/>
          <w:b/>
          <w:sz w:val="28"/>
          <w:szCs w:val="28"/>
        </w:rPr>
        <w:t xml:space="preserve"> Record Sheet  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CC7C58" w:rsidRPr="003B152E" w14:paraId="3EB262D1" w14:textId="77777777" w:rsidTr="00845637">
        <w:trPr>
          <w:trHeight w:val="404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4D4788F3" w14:textId="26A1DC95" w:rsidR="00CC7C58" w:rsidRPr="003B152E" w:rsidRDefault="00B42283" w:rsidP="008456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7229" w:type="dxa"/>
          </w:tcPr>
          <w:p w14:paraId="4C5D9F3A" w14:textId="24ADF8DC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502960DF" w14:textId="77777777" w:rsidTr="00845637">
        <w:trPr>
          <w:trHeight w:val="449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0FED2550" w14:textId="2A9802BE" w:rsidR="00CC7C58" w:rsidRPr="003B152E" w:rsidRDefault="00CC7C58" w:rsidP="008456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</w:tc>
        <w:tc>
          <w:tcPr>
            <w:tcW w:w="7229" w:type="dxa"/>
          </w:tcPr>
          <w:p w14:paraId="17BD31BA" w14:textId="4130CE7D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2FAC" w:rsidRPr="003B152E" w14:paraId="2829CDA1" w14:textId="77777777" w:rsidTr="00845637">
        <w:trPr>
          <w:trHeight w:val="459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5E761C9B" w14:textId="77777777" w:rsidR="00A12FAC" w:rsidRPr="00A12FAC" w:rsidRDefault="00A12FAC" w:rsidP="008456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229" w:type="dxa"/>
          </w:tcPr>
          <w:p w14:paraId="1830EE11" w14:textId="77777777" w:rsidR="00A12FAC" w:rsidRPr="003B152E" w:rsidRDefault="00A12FAC" w:rsidP="00845637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CC7C58" w:rsidRPr="003B152E" w14:paraId="2BE5031E" w14:textId="77777777" w:rsidTr="00845637">
        <w:trPr>
          <w:trHeight w:val="492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4C4DD502" w14:textId="761D3006" w:rsidR="00CC7C58" w:rsidRPr="003B152E" w:rsidRDefault="00CC7C58" w:rsidP="008456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Date:</w:t>
            </w:r>
          </w:p>
        </w:tc>
        <w:tc>
          <w:tcPr>
            <w:tcW w:w="7229" w:type="dxa"/>
          </w:tcPr>
          <w:p w14:paraId="60F180BF" w14:textId="186783B6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BB566AD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4040"/>
        <w:gridCol w:w="4041"/>
        <w:gridCol w:w="2126"/>
      </w:tblGrid>
      <w:tr w:rsidR="00CC7C58" w:rsidRPr="003B152E" w14:paraId="35B929C2" w14:textId="77777777" w:rsidTr="004F390C">
        <w:tc>
          <w:tcPr>
            <w:tcW w:w="10207" w:type="dxa"/>
            <w:gridSpan w:val="3"/>
            <w:shd w:val="clear" w:color="auto" w:fill="D9D9D9" w:themeFill="background1" w:themeFillShade="D9"/>
          </w:tcPr>
          <w:p w14:paraId="4930A6FB" w14:textId="77777777" w:rsidR="00046F55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6A82C47F" w14:textId="77777777" w:rsidR="00CC7C58" w:rsidRPr="003B152E" w:rsidRDefault="00CC7C58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 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7664EF36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1B83C75A" w14:textId="77777777" w:rsidR="00CC7C58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Audit-Based Interventions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83934D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B6AF04" w14:textId="24D550A0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</w:t>
            </w:r>
            <w:r w:rsidR="00845637">
              <w:rPr>
                <w:rFonts w:ascii="Arial" w:hAnsi="Arial" w:cs="Arial"/>
                <w:b/>
                <w:sz w:val="20"/>
                <w:szCs w:val="20"/>
              </w:rPr>
              <w:t>/refer</w:t>
            </w:r>
          </w:p>
        </w:tc>
      </w:tr>
      <w:tr w:rsidR="00335CB1" w:rsidRPr="003B152E" w14:paraId="4840550F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1939E4C1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</w:tcPr>
          <w:p w14:paraId="5D097696" w14:textId="1DB71975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</w:t>
            </w:r>
            <w:r w:rsidR="00845637">
              <w:rPr>
                <w:rFonts w:ascii="Arial" w:hAnsi="Arial" w:cs="Arial"/>
                <w:b/>
                <w:sz w:val="20"/>
                <w:szCs w:val="20"/>
              </w:rPr>
              <w:t>/refer</w:t>
            </w:r>
          </w:p>
          <w:p w14:paraId="4F17345B" w14:textId="77777777" w:rsidR="00335CB1" w:rsidRPr="003B152E" w:rsidRDefault="00335CB1" w:rsidP="004F390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CFE" w:rsidRPr="003B152E" w14:paraId="1B5546B8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670BFDA8" w14:textId="77777777" w:rsidR="00E96CFE" w:rsidRPr="00E96CFE" w:rsidRDefault="00E96CFE" w:rsidP="00E96CFE">
            <w:pPr>
              <w:rPr>
                <w:rFonts w:ascii="Arial" w:hAnsi="Arial" w:cs="Arial"/>
                <w:sz w:val="20"/>
                <w:szCs w:val="20"/>
              </w:rPr>
            </w:pPr>
            <w:r w:rsidRPr="00E96CFE">
              <w:rPr>
                <w:rFonts w:ascii="Arial" w:hAnsi="Arial" w:cs="Arial"/>
                <w:sz w:val="20"/>
                <w:szCs w:val="20"/>
              </w:rPr>
              <w:t>Portfolio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20F14BC" w14:textId="77777777" w:rsidR="00E96CFE" w:rsidRPr="00335CB1" w:rsidRDefault="00E96CFE" w:rsidP="00046F5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79B500F" w14:textId="340FFAEC" w:rsidR="00E96CFE" w:rsidRPr="00335CB1" w:rsidRDefault="00E96CFE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</w:t>
            </w:r>
            <w:r w:rsidR="00C87BED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845637">
              <w:rPr>
                <w:rFonts w:ascii="Arial" w:hAnsi="Arial" w:cs="Arial"/>
                <w:b/>
                <w:sz w:val="20"/>
                <w:szCs w:val="20"/>
              </w:rPr>
              <w:t>/refer</w:t>
            </w:r>
          </w:p>
          <w:p w14:paraId="0C5B082C" w14:textId="77777777" w:rsidR="00E96CFE" w:rsidRPr="003B152E" w:rsidRDefault="00E96CFE" w:rsidP="00335CB1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3C9E" w:rsidRPr="003B152E" w14:paraId="5BE46C33" w14:textId="77777777" w:rsidTr="00EA3C9E">
        <w:tc>
          <w:tcPr>
            <w:tcW w:w="4040" w:type="dxa"/>
            <w:shd w:val="clear" w:color="auto" w:fill="D9D9D9" w:themeFill="background1" w:themeFillShade="D9"/>
          </w:tcPr>
          <w:p w14:paraId="3186C64E" w14:textId="77777777" w:rsidR="00EA3C9E" w:rsidRPr="00335CB1" w:rsidRDefault="00EA3C9E" w:rsidP="00EA3C9E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</w:tcPr>
          <w:p w14:paraId="1A72606D" w14:textId="023FFBB8" w:rsidR="00EA3C9E" w:rsidRPr="00EA3C9E" w:rsidRDefault="00EA3C9E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EA3C9E">
              <w:rPr>
                <w:rFonts w:ascii="Arial" w:hAnsi="Arial" w:cs="Arial"/>
                <w:sz w:val="20"/>
                <w:szCs w:val="20"/>
              </w:rPr>
              <w:t>Score:</w:t>
            </w:r>
            <w:r w:rsidR="00A12FAC">
              <w:rPr>
                <w:rFonts w:ascii="Arial" w:hAnsi="Arial" w:cs="Arial"/>
                <w:sz w:val="20"/>
                <w:szCs w:val="20"/>
              </w:rPr>
              <w:t xml:space="preserve">      / </w:t>
            </w:r>
            <w:r w:rsidR="00C87BED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26" w:type="dxa"/>
            <w:shd w:val="clear" w:color="auto" w:fill="FFFFFF" w:themeFill="background1"/>
          </w:tcPr>
          <w:p w14:paraId="30E9F104" w14:textId="596FB4C5" w:rsidR="00EA3C9E" w:rsidRPr="00335CB1" w:rsidRDefault="00EA3C9E" w:rsidP="00EA3C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</w:t>
            </w:r>
            <w:r w:rsidR="00845637">
              <w:rPr>
                <w:rFonts w:ascii="Arial" w:hAnsi="Arial" w:cs="Arial"/>
                <w:b/>
                <w:sz w:val="20"/>
                <w:szCs w:val="20"/>
              </w:rPr>
              <w:t>/refer</w:t>
            </w:r>
          </w:p>
          <w:p w14:paraId="19D001DE" w14:textId="77777777" w:rsidR="00EA3C9E" w:rsidRPr="00335CB1" w:rsidRDefault="00EA3C9E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3180CB7A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6517D676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2126" w:type="dxa"/>
          </w:tcPr>
          <w:p w14:paraId="5E8B6952" w14:textId="5C4A8CBB" w:rsidR="00CC7C58" w:rsidRDefault="00CC7C58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</w:t>
            </w:r>
            <w:r w:rsidR="00845637">
              <w:rPr>
                <w:rFonts w:ascii="Arial" w:hAnsi="Arial" w:cs="Arial"/>
                <w:b/>
                <w:sz w:val="20"/>
                <w:szCs w:val="20"/>
              </w:rPr>
              <w:t>/refer</w:t>
            </w:r>
          </w:p>
          <w:p w14:paraId="255463AE" w14:textId="77777777" w:rsidR="00335CB1" w:rsidRPr="003B152E" w:rsidRDefault="00335CB1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0AC2D0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CC7C58" w:rsidRPr="003B152E" w14:paraId="285BC748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78E087F1" w14:textId="77777777" w:rsidR="00CC7C58" w:rsidRPr="003B152E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  <w:p w14:paraId="58CC1558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6B505776" w14:textId="77777777" w:rsidTr="004F390C">
        <w:tc>
          <w:tcPr>
            <w:tcW w:w="10207" w:type="dxa"/>
            <w:gridSpan w:val="2"/>
          </w:tcPr>
          <w:p w14:paraId="4E1E3424" w14:textId="77777777" w:rsidR="0086380D" w:rsidRDefault="0086380D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63F8E7BA" w14:textId="7F0DC3D1" w:rsidR="00CC7C58" w:rsidRDefault="004D0C5F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4D0C5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This course was delivered via a blended learning approach in response to the exceptional circumstances presented by COVID-19.</w:t>
            </w:r>
          </w:p>
          <w:p w14:paraId="2172EA6F" w14:textId="77777777" w:rsidR="00C87BED" w:rsidRPr="004D0C5F" w:rsidRDefault="00C87BED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54D490E6" w14:textId="77777777" w:rsidR="00CC7C58" w:rsidRDefault="00CC7C58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BDE365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A0E049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5BCFB4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A8E692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717856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0122F6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FFE9E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5C18CB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1A60D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2DF2E2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844B36" w14:textId="77777777" w:rsidR="00845637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5288A1" w14:textId="3846430A" w:rsidR="00845637" w:rsidRPr="003B152E" w:rsidRDefault="00845637" w:rsidP="0086380D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87BED" w:rsidRPr="003B152E" w14:paraId="17D627E7" w14:textId="77777777" w:rsidTr="00866F41"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EA214B" w14:textId="77777777" w:rsidR="00845637" w:rsidRDefault="00845637" w:rsidP="00C87BED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Instructor Name</w:t>
            </w:r>
          </w:p>
          <w:p w14:paraId="65631A08" w14:textId="3D469FAA" w:rsidR="00C87BED" w:rsidRPr="0040158C" w:rsidRDefault="00845637" w:rsidP="00C87BED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Organisation</w:t>
            </w:r>
            <w:r w:rsidR="00C87BED"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  </w:t>
            </w:r>
            <w:r w:rsidR="00C87BED"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4C14E36C" w14:textId="25EA8976" w:rsidR="00C87BED" w:rsidRPr="003B152E" w:rsidRDefault="00C87BED" w:rsidP="00C87B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</w:tc>
        <w:tc>
          <w:tcPr>
            <w:tcW w:w="5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5B3A35" w14:textId="3F4E4232" w:rsidR="00C87BED" w:rsidRDefault="00845637" w:rsidP="00C87BED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Instructor Name</w:t>
            </w:r>
          </w:p>
          <w:p w14:paraId="384E4065" w14:textId="2B99C34E" w:rsidR="00845637" w:rsidRPr="00845637" w:rsidRDefault="00845637" w:rsidP="00C87BED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845637">
              <w:rPr>
                <w:rFonts w:ascii="Arial" w:hAnsi="Arial" w:cs="Arial"/>
                <w:b/>
                <w:bCs/>
                <w:i/>
                <w:iCs/>
              </w:rPr>
              <w:t>Organisation</w:t>
            </w:r>
          </w:p>
          <w:p w14:paraId="09D4BA54" w14:textId="77777777" w:rsidR="00C87BED" w:rsidRPr="0040158C" w:rsidRDefault="00C87BED" w:rsidP="00C87BED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4C23E35C" w14:textId="40FCEF66" w:rsidR="00C87BED" w:rsidRPr="00305EE1" w:rsidRDefault="00C87BED" w:rsidP="00C87BED">
            <w:pPr>
              <w:jc w:val="center"/>
              <w:rPr>
                <w:rFonts w:ascii="Arial" w:hAnsi="Arial" w:cs="Arial"/>
                <w:b/>
                <w:bCs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</w:tc>
      </w:tr>
      <w:tr w:rsidR="00C87BED" w:rsidRPr="003B152E" w14:paraId="7F1EC9BE" w14:textId="77777777" w:rsidTr="00866F41">
        <w:tc>
          <w:tcPr>
            <w:tcW w:w="5103" w:type="dxa"/>
            <w:shd w:val="clear" w:color="auto" w:fill="FFFFFF" w:themeFill="background1"/>
          </w:tcPr>
          <w:p w14:paraId="6FA4E055" w14:textId="6BA88401" w:rsidR="00C87BED" w:rsidRDefault="00C87BED" w:rsidP="00C87BED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43F2E6EA" w14:textId="358297B0" w:rsidR="00C87BED" w:rsidRDefault="00C87BED" w:rsidP="00C87BED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6B5EEA94" w14:textId="01182E91" w:rsidR="00C87BED" w:rsidRDefault="00C87BED" w:rsidP="00C87BED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335A1BD0" w14:textId="77777777" w:rsidR="00C87BED" w:rsidRPr="003B152E" w:rsidRDefault="00C87BED" w:rsidP="00C87B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shd w:val="clear" w:color="auto" w:fill="FFFFFF" w:themeFill="background1"/>
          </w:tcPr>
          <w:p w14:paraId="22E9D1B5" w14:textId="4BCD5DE7" w:rsidR="00C87BED" w:rsidRPr="003B152E" w:rsidRDefault="00C87BED" w:rsidP="00C87BED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ascii="Brush Script MT" w:hAnsi="Brush Script MT" w:cs="Arial"/>
                <w:sz w:val="48"/>
                <w:szCs w:val="48"/>
              </w:rPr>
              <w:tab/>
            </w:r>
          </w:p>
        </w:tc>
      </w:tr>
      <w:tr w:rsidR="00C87BED" w:rsidRPr="003B152E" w14:paraId="2F74BE60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5B2E78AE" w14:textId="77777777" w:rsidR="00C87BED" w:rsidRPr="003B152E" w:rsidRDefault="00C87BED" w:rsidP="00C87B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D89264" w14:textId="77777777" w:rsidR="00C87BED" w:rsidRPr="003B152E" w:rsidRDefault="00C87BED" w:rsidP="00C87BED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&amp; Consultancy - PROACT-SCIPr-UK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br/>
            </w:r>
          </w:p>
        </w:tc>
      </w:tr>
    </w:tbl>
    <w:p w14:paraId="2CB83D9F" w14:textId="77777777" w:rsidR="00187A62" w:rsidRPr="003C4A5E" w:rsidRDefault="00187A62" w:rsidP="001E7CDD">
      <w:pPr>
        <w:rPr>
          <w:rFonts w:eastAsia="Times New Roman" w:cs="Arial"/>
          <w:color w:val="000000"/>
          <w:sz w:val="28"/>
          <w:szCs w:val="28"/>
          <w:lang w:eastAsia="en-GB"/>
        </w:rPr>
      </w:pPr>
    </w:p>
    <w:sectPr w:rsidR="00187A62" w:rsidRPr="003C4A5E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56C9" w14:textId="77777777" w:rsidR="004F390C" w:rsidRDefault="004F390C" w:rsidP="00B05393">
      <w:pPr>
        <w:spacing w:after="0" w:line="240" w:lineRule="auto"/>
      </w:pPr>
      <w:r>
        <w:separator/>
      </w:r>
    </w:p>
  </w:endnote>
  <w:endnote w:type="continuationSeparator" w:id="0">
    <w:p w14:paraId="1BFA30A6" w14:textId="77777777" w:rsidR="004F390C" w:rsidRDefault="004F390C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3EBD3" w14:textId="77777777" w:rsidR="00990938" w:rsidRDefault="0099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8AC61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02E9BC04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5BDE9076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6C8DA" wp14:editId="154411EA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B4566A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General - 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Record Sheet V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046F5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1/1/1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7A63F759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B6C8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2DB4566A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General - 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Record Sheet V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046F5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1/1/1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7A63F759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8D6BD" w14:textId="77777777" w:rsidR="00990938" w:rsidRDefault="0099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C0F3" w14:textId="77777777" w:rsidR="004F390C" w:rsidRDefault="004F390C" w:rsidP="00B05393">
      <w:pPr>
        <w:spacing w:after="0" w:line="240" w:lineRule="auto"/>
      </w:pPr>
      <w:r>
        <w:separator/>
      </w:r>
    </w:p>
  </w:footnote>
  <w:footnote w:type="continuationSeparator" w:id="0">
    <w:p w14:paraId="5A753363" w14:textId="77777777" w:rsidR="004F390C" w:rsidRDefault="004F390C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E3FB5" w14:textId="77777777" w:rsidR="00990938" w:rsidRDefault="0099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033A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A1B12E5" wp14:editId="5BB0C25E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6FF2C1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4C0D185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B12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6F6FF2C1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4C0D185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1D6E8F" wp14:editId="2F2738B2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4E0658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552ADEF8" wp14:editId="68B8AD6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D6E8F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094E0658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552ADEF8" wp14:editId="68B8AD6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2B098EC" w14:textId="77777777" w:rsidR="00B05393" w:rsidRDefault="00B05393" w:rsidP="00B05393">
    <w:pPr>
      <w:pStyle w:val="Header"/>
      <w:jc w:val="both"/>
    </w:pPr>
  </w:p>
  <w:p w14:paraId="4BE748D6" w14:textId="77777777"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FAF19" w14:textId="77777777" w:rsidR="00990938" w:rsidRDefault="00990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1CF4"/>
    <w:rsid w:val="00046F55"/>
    <w:rsid w:val="00100E76"/>
    <w:rsid w:val="0010770E"/>
    <w:rsid w:val="00187A62"/>
    <w:rsid w:val="001E7CDD"/>
    <w:rsid w:val="00236F8B"/>
    <w:rsid w:val="002866AC"/>
    <w:rsid w:val="00287245"/>
    <w:rsid w:val="002C2D3C"/>
    <w:rsid w:val="002F2894"/>
    <w:rsid w:val="00305EE1"/>
    <w:rsid w:val="0031776C"/>
    <w:rsid w:val="00335CB1"/>
    <w:rsid w:val="00420AF0"/>
    <w:rsid w:val="00431C0A"/>
    <w:rsid w:val="004C50EF"/>
    <w:rsid w:val="004D0C5F"/>
    <w:rsid w:val="004F207A"/>
    <w:rsid w:val="004F390C"/>
    <w:rsid w:val="00592959"/>
    <w:rsid w:val="0059460F"/>
    <w:rsid w:val="005C6F97"/>
    <w:rsid w:val="005D7FD0"/>
    <w:rsid w:val="005F76EE"/>
    <w:rsid w:val="00604502"/>
    <w:rsid w:val="00620A25"/>
    <w:rsid w:val="00715FFC"/>
    <w:rsid w:val="007F21D7"/>
    <w:rsid w:val="00845637"/>
    <w:rsid w:val="0086380D"/>
    <w:rsid w:val="00866F41"/>
    <w:rsid w:val="008726DA"/>
    <w:rsid w:val="008D2020"/>
    <w:rsid w:val="00990938"/>
    <w:rsid w:val="009F45E8"/>
    <w:rsid w:val="00A02C53"/>
    <w:rsid w:val="00A12FAC"/>
    <w:rsid w:val="00A14005"/>
    <w:rsid w:val="00A22709"/>
    <w:rsid w:val="00B05393"/>
    <w:rsid w:val="00B13888"/>
    <w:rsid w:val="00B42283"/>
    <w:rsid w:val="00BA46CC"/>
    <w:rsid w:val="00C0315C"/>
    <w:rsid w:val="00C87BED"/>
    <w:rsid w:val="00CB2946"/>
    <w:rsid w:val="00CC7C58"/>
    <w:rsid w:val="00CD15CF"/>
    <w:rsid w:val="00D405F8"/>
    <w:rsid w:val="00D41496"/>
    <w:rsid w:val="00D65D42"/>
    <w:rsid w:val="00DF38FA"/>
    <w:rsid w:val="00E96CFE"/>
    <w:rsid w:val="00EA3C9E"/>
    <w:rsid w:val="00ED083F"/>
    <w:rsid w:val="00F013F8"/>
    <w:rsid w:val="00F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293F7380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B928-2E83-4A13-B9F8-35515CF9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Robert Doneux</cp:lastModifiedBy>
  <cp:revision>6</cp:revision>
  <cp:lastPrinted>2018-11-26T10:37:00Z</cp:lastPrinted>
  <dcterms:created xsi:type="dcterms:W3CDTF">2020-04-15T13:57:00Z</dcterms:created>
  <dcterms:modified xsi:type="dcterms:W3CDTF">2020-04-16T12:32:00Z</dcterms:modified>
</cp:coreProperties>
</file>