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6F8" w:rsidRPr="00EF6F06" w:rsidRDefault="00E61BC9" w:rsidP="00EF6F06">
      <w:pPr>
        <w:jc w:val="center"/>
        <w:rPr>
          <w:rFonts w:cs="Arial"/>
          <w:b/>
          <w:sz w:val="28"/>
          <w:szCs w:val="28"/>
        </w:rPr>
      </w:pPr>
      <w:bookmarkStart w:id="0" w:name="_GoBack"/>
      <w:bookmarkEnd w:id="0"/>
      <w:r>
        <w:rPr>
          <w:rFonts w:cs="Arial"/>
          <w:b/>
          <w:sz w:val="28"/>
          <w:szCs w:val="28"/>
        </w:rPr>
        <w:br/>
      </w:r>
      <w:r w:rsidRPr="00881B22">
        <w:rPr>
          <w:rFonts w:cs="Arial"/>
          <w:b/>
          <w:sz w:val="28"/>
          <w:szCs w:val="28"/>
        </w:rPr>
        <w:t>PROACT-SCIPr-UK</w:t>
      </w:r>
      <w:r w:rsidRPr="00881B22">
        <w:rPr>
          <w:rFonts w:cs="Arial"/>
          <w:b/>
          <w:sz w:val="28"/>
          <w:szCs w:val="28"/>
          <w:vertAlign w:val="superscript"/>
        </w:rPr>
        <w:t>®</w:t>
      </w:r>
      <w:r w:rsidRPr="00881B22">
        <w:rPr>
          <w:rFonts w:cs="Arial"/>
          <w:b/>
          <w:sz w:val="28"/>
          <w:szCs w:val="28"/>
        </w:rPr>
        <w:t xml:space="preserve"> Presentation Feedback Re-Cert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978"/>
        <w:gridCol w:w="7229"/>
      </w:tblGrid>
      <w:tr w:rsidR="00E61BC9" w:rsidRPr="00881B22" w:rsidTr="007939DD">
        <w:tc>
          <w:tcPr>
            <w:tcW w:w="2978" w:type="dxa"/>
            <w:shd w:val="clear" w:color="auto" w:fill="D9D9D9" w:themeFill="background1" w:themeFillShade="D9"/>
          </w:tcPr>
          <w:p w:rsidR="00E61BC9" w:rsidRPr="00881B22" w:rsidRDefault="004E54DE" w:rsidP="007939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Participant </w:t>
            </w:r>
            <w:r w:rsidR="00E61BC9" w:rsidRPr="00881B22">
              <w:rPr>
                <w:rFonts w:ascii="Arial" w:hAnsi="Arial" w:cs="Arial"/>
                <w:b/>
              </w:rPr>
              <w:t>Name:</w:t>
            </w:r>
          </w:p>
          <w:p w:rsidR="00E61BC9" w:rsidRPr="00881B22" w:rsidRDefault="00E61BC9" w:rsidP="007939DD">
            <w:pPr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:rsidR="00E61BC9" w:rsidRPr="00881B22" w:rsidRDefault="00E61BC9" w:rsidP="007939DD">
            <w:pPr>
              <w:rPr>
                <w:rFonts w:ascii="Arial" w:hAnsi="Arial" w:cs="Arial"/>
                <w:b/>
              </w:rPr>
            </w:pPr>
          </w:p>
        </w:tc>
      </w:tr>
      <w:tr w:rsidR="00E61BC9" w:rsidRPr="00881B22" w:rsidTr="007939DD">
        <w:tc>
          <w:tcPr>
            <w:tcW w:w="2978" w:type="dxa"/>
            <w:shd w:val="clear" w:color="auto" w:fill="D9D9D9" w:themeFill="background1" w:themeFillShade="D9"/>
          </w:tcPr>
          <w:p w:rsidR="00E61BC9" w:rsidRPr="00881B22" w:rsidRDefault="00E61BC9" w:rsidP="007939DD">
            <w:pPr>
              <w:rPr>
                <w:rFonts w:ascii="Arial" w:hAnsi="Arial" w:cs="Arial"/>
                <w:b/>
              </w:rPr>
            </w:pPr>
            <w:r w:rsidRPr="00881B22">
              <w:rPr>
                <w:rFonts w:ascii="Arial" w:hAnsi="Arial" w:cs="Arial"/>
                <w:b/>
              </w:rPr>
              <w:t>Date:</w:t>
            </w:r>
          </w:p>
          <w:p w:rsidR="00E61BC9" w:rsidRPr="00881B22" w:rsidRDefault="00E61BC9" w:rsidP="007939DD">
            <w:pPr>
              <w:rPr>
                <w:rFonts w:ascii="Arial" w:hAnsi="Arial" w:cs="Arial"/>
                <w:b/>
              </w:rPr>
            </w:pPr>
          </w:p>
        </w:tc>
        <w:tc>
          <w:tcPr>
            <w:tcW w:w="7229" w:type="dxa"/>
          </w:tcPr>
          <w:p w:rsidR="00E61BC9" w:rsidRPr="00881B22" w:rsidRDefault="00E61BC9" w:rsidP="007939DD">
            <w:pPr>
              <w:rPr>
                <w:rFonts w:ascii="Arial" w:hAnsi="Arial" w:cs="Arial"/>
                <w:b/>
              </w:rPr>
            </w:pPr>
          </w:p>
        </w:tc>
      </w:tr>
    </w:tbl>
    <w:p w:rsidR="00E61BC9" w:rsidRDefault="00E61BC9" w:rsidP="00E61BC9">
      <w:pPr>
        <w:rPr>
          <w:rFonts w:cs="Arial"/>
          <w:b/>
          <w:sz w:val="4"/>
          <w:szCs w:val="4"/>
        </w:rPr>
      </w:pPr>
    </w:p>
    <w:tbl>
      <w:tblPr>
        <w:tblStyle w:val="TableGrid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669"/>
        <w:gridCol w:w="538"/>
      </w:tblGrid>
      <w:tr w:rsidR="00EF6F06" w:rsidRPr="00881B22" w:rsidTr="00085DAC">
        <w:tc>
          <w:tcPr>
            <w:tcW w:w="10207" w:type="dxa"/>
            <w:gridSpan w:val="2"/>
            <w:shd w:val="clear" w:color="auto" w:fill="D9D9D9" w:themeFill="background1" w:themeFillShade="D9"/>
          </w:tcPr>
          <w:p w:rsidR="00EF6F06" w:rsidRDefault="00EF6F06" w:rsidP="00EF6F0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Presentation Topic:</w:t>
            </w:r>
          </w:p>
          <w:p w:rsidR="00EF6F06" w:rsidRPr="00881B22" w:rsidRDefault="00EF6F06" w:rsidP="00297CC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F6F06" w:rsidRPr="00881B22" w:rsidTr="00EF6F06">
        <w:tc>
          <w:tcPr>
            <w:tcW w:w="9669" w:type="dxa"/>
          </w:tcPr>
          <w:p w:rsidR="00EF6F06" w:rsidRPr="008E7691" w:rsidRDefault="008E7691" w:rsidP="008E7691">
            <w:pPr>
              <w:spacing w:before="120" w:after="120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Incorporating the views of people with lived experience into PROACT-SCIPr-UK</w:t>
            </w:r>
            <w:r w:rsidRPr="008E7691">
              <w:rPr>
                <w:rFonts w:ascii="Arial" w:hAnsi="Arial" w:cs="Arial"/>
                <w:b/>
                <w:i/>
                <w:sz w:val="18"/>
                <w:szCs w:val="18"/>
                <w:vertAlign w:val="superscript"/>
              </w:rPr>
              <w:t>®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training.</w:t>
            </w:r>
          </w:p>
        </w:tc>
        <w:tc>
          <w:tcPr>
            <w:tcW w:w="538" w:type="dxa"/>
          </w:tcPr>
          <w:p w:rsidR="00EF6F06" w:rsidRPr="00AC0CF4" w:rsidRDefault="00EF6F06" w:rsidP="00297CC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EF6F06" w:rsidRPr="00881B22" w:rsidTr="00EF6F06">
        <w:tc>
          <w:tcPr>
            <w:tcW w:w="9669" w:type="dxa"/>
          </w:tcPr>
          <w:p w:rsidR="0089628C" w:rsidRPr="00A9616D" w:rsidRDefault="00D82D7F" w:rsidP="00D82D7F">
            <w:pPr>
              <w:spacing w:before="120" w:after="120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Educating and involving Senior Management in the implementation of</w:t>
            </w:r>
            <w:r w:rsidR="008E769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PROACT-SCIPr-UK</w:t>
            </w:r>
            <w:r w:rsidR="008E7691" w:rsidRPr="008E7691">
              <w:rPr>
                <w:rFonts w:ascii="Arial" w:hAnsi="Arial" w:cs="Arial"/>
                <w:b/>
                <w:i/>
                <w:sz w:val="18"/>
                <w:szCs w:val="18"/>
                <w:vertAlign w:val="superscript"/>
              </w:rPr>
              <w:t>®</w:t>
            </w:r>
            <w:r w:rsidR="00A9616D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</w:tc>
        <w:tc>
          <w:tcPr>
            <w:tcW w:w="538" w:type="dxa"/>
          </w:tcPr>
          <w:p w:rsidR="00EF6F06" w:rsidRPr="00AC0CF4" w:rsidRDefault="00EF6F06" w:rsidP="00297CC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9616D" w:rsidRPr="00881B22" w:rsidTr="00EF6F06">
        <w:tc>
          <w:tcPr>
            <w:tcW w:w="9669" w:type="dxa"/>
          </w:tcPr>
          <w:p w:rsidR="00A9616D" w:rsidRPr="00A9616D" w:rsidRDefault="00A9616D" w:rsidP="00B27724">
            <w:pPr>
              <w:spacing w:before="120" w:after="120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9616D">
              <w:rPr>
                <w:rFonts w:ascii="Arial" w:hAnsi="Arial" w:cs="Arial"/>
                <w:b/>
                <w:i/>
                <w:sz w:val="18"/>
                <w:szCs w:val="18"/>
              </w:rPr>
              <w:t>Sharing Good Practi</w:t>
            </w:r>
            <w:r w:rsidR="003D3DE1">
              <w:rPr>
                <w:rFonts w:ascii="Arial" w:hAnsi="Arial" w:cs="Arial"/>
                <w:b/>
                <w:i/>
                <w:sz w:val="18"/>
                <w:szCs w:val="18"/>
              </w:rPr>
              <w:t>ce: Staff Support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</w:tc>
        <w:tc>
          <w:tcPr>
            <w:tcW w:w="538" w:type="dxa"/>
          </w:tcPr>
          <w:p w:rsidR="00A9616D" w:rsidRPr="00AC0CF4" w:rsidRDefault="00A9616D" w:rsidP="00297CC0">
            <w:pPr>
              <w:rPr>
                <w:rFonts w:cs="Arial"/>
                <w:b/>
                <w:sz w:val="28"/>
                <w:szCs w:val="28"/>
              </w:rPr>
            </w:pPr>
          </w:p>
        </w:tc>
      </w:tr>
    </w:tbl>
    <w:p w:rsidR="00EF6F06" w:rsidRPr="00881B22" w:rsidRDefault="00EF6F06" w:rsidP="00E61BC9">
      <w:pPr>
        <w:rPr>
          <w:rFonts w:cs="Arial"/>
          <w:b/>
          <w:sz w:val="4"/>
          <w:szCs w:val="4"/>
        </w:rPr>
      </w:pPr>
    </w:p>
    <w:tbl>
      <w:tblPr>
        <w:tblStyle w:val="TableGrid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663"/>
        <w:gridCol w:w="3544"/>
      </w:tblGrid>
      <w:tr w:rsidR="00BB301B" w:rsidRPr="00881B22" w:rsidTr="00BB301B">
        <w:tc>
          <w:tcPr>
            <w:tcW w:w="6663" w:type="dxa"/>
            <w:shd w:val="clear" w:color="auto" w:fill="D9D9D9" w:themeFill="background1" w:themeFillShade="D9"/>
          </w:tcPr>
          <w:p w:rsidR="00BB301B" w:rsidRPr="00BB301B" w:rsidRDefault="00BB301B" w:rsidP="00BB301B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301B">
              <w:rPr>
                <w:rFonts w:ascii="Arial" w:hAnsi="Arial" w:cs="Arial"/>
                <w:b/>
                <w:sz w:val="20"/>
                <w:szCs w:val="18"/>
              </w:rPr>
              <w:t>Assessment outcome:</w:t>
            </w:r>
          </w:p>
        </w:tc>
        <w:tc>
          <w:tcPr>
            <w:tcW w:w="3544" w:type="dxa"/>
          </w:tcPr>
          <w:p w:rsidR="00BB301B" w:rsidRPr="00BB301B" w:rsidRDefault="00BB301B" w:rsidP="00BB301B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B301B">
              <w:rPr>
                <w:rFonts w:ascii="Arial" w:hAnsi="Arial" w:cs="Arial"/>
                <w:b/>
                <w:sz w:val="20"/>
                <w:szCs w:val="28"/>
              </w:rPr>
              <w:t>Pass     /     Refer</w:t>
            </w:r>
          </w:p>
        </w:tc>
      </w:tr>
    </w:tbl>
    <w:p w:rsidR="00E61BC9" w:rsidRPr="00881B22" w:rsidRDefault="00E61BC9" w:rsidP="00E61BC9">
      <w:pPr>
        <w:rPr>
          <w:rFonts w:cs="Arial"/>
          <w:b/>
          <w:sz w:val="4"/>
          <w:szCs w:val="4"/>
        </w:rPr>
      </w:pPr>
      <w:r w:rsidRPr="00881B22">
        <w:rPr>
          <w:rFonts w:cs="Arial"/>
          <w:b/>
          <w:sz w:val="4"/>
          <w:szCs w:val="4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411"/>
        <w:gridCol w:w="7796"/>
      </w:tblGrid>
      <w:tr w:rsidR="00E61BC9" w:rsidRPr="00881B22" w:rsidTr="007939DD">
        <w:tc>
          <w:tcPr>
            <w:tcW w:w="10207" w:type="dxa"/>
            <w:gridSpan w:val="2"/>
          </w:tcPr>
          <w:p w:rsidR="00E61BC9" w:rsidRPr="00881B22" w:rsidRDefault="00E61BC9" w:rsidP="00BB301B">
            <w:pPr>
              <w:rPr>
                <w:rFonts w:ascii="Arial" w:hAnsi="Arial" w:cs="Arial"/>
                <w:b/>
                <w:sz w:val="20"/>
              </w:rPr>
            </w:pPr>
            <w:r w:rsidRPr="00881B22">
              <w:rPr>
                <w:rFonts w:ascii="Arial" w:hAnsi="Arial" w:cs="Arial"/>
                <w:b/>
                <w:sz w:val="20"/>
              </w:rPr>
              <w:br/>
              <w:t>Comments:</w:t>
            </w:r>
          </w:p>
          <w:p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04023D" w:rsidRPr="0004023D" w:rsidRDefault="0004023D" w:rsidP="0004023D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61BC9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61BC9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61BC9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61BC9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F6F06" w:rsidRDefault="00EF6F06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F6F06" w:rsidRDefault="00EF6F06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B55863" w:rsidRDefault="00B55863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B55863" w:rsidRDefault="00B55863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B55863" w:rsidRDefault="00B55863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B55863" w:rsidRDefault="00B55863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B55863" w:rsidRDefault="00B55863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B55863" w:rsidRDefault="00B55863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B55863" w:rsidRDefault="00B55863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B55863" w:rsidRDefault="00B55863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F6F06" w:rsidRDefault="00EF6F06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F6F06" w:rsidRDefault="00EF6F06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61BC9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8E7691" w:rsidRDefault="008E7691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8E7691" w:rsidRPr="00881B22" w:rsidRDefault="008E7691" w:rsidP="00A9616D">
            <w:pPr>
              <w:rPr>
                <w:rFonts w:ascii="Arial" w:hAnsi="Arial" w:cs="Arial"/>
                <w:b/>
                <w:sz w:val="20"/>
              </w:rPr>
            </w:pPr>
          </w:p>
          <w:p w:rsidR="00184B0E" w:rsidRDefault="00184B0E" w:rsidP="00B55863">
            <w:pPr>
              <w:rPr>
                <w:rFonts w:ascii="Arial" w:hAnsi="Arial" w:cs="Arial"/>
                <w:b/>
                <w:sz w:val="20"/>
              </w:rPr>
            </w:pPr>
          </w:p>
          <w:p w:rsidR="00184B0E" w:rsidRPr="00881B22" w:rsidRDefault="00184B0E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E61BC9" w:rsidRPr="00881B22" w:rsidTr="007939DD">
        <w:tc>
          <w:tcPr>
            <w:tcW w:w="2411" w:type="dxa"/>
            <w:shd w:val="clear" w:color="auto" w:fill="D9D9D9" w:themeFill="background1" w:themeFillShade="D9"/>
          </w:tcPr>
          <w:p w:rsidR="00E61BC9" w:rsidRPr="00184B0E" w:rsidRDefault="004E54DE" w:rsidP="007939D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Instructor </w:t>
            </w:r>
            <w:r w:rsidR="00E61BC9" w:rsidRPr="00184B0E">
              <w:rPr>
                <w:rFonts w:ascii="Arial" w:hAnsi="Arial" w:cs="Arial"/>
                <w:b/>
                <w:sz w:val="20"/>
              </w:rPr>
              <w:t>Name:</w:t>
            </w:r>
          </w:p>
          <w:p w:rsidR="00E61BC9" w:rsidRPr="00184B0E" w:rsidRDefault="00E61BC9" w:rsidP="007939D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796" w:type="dxa"/>
          </w:tcPr>
          <w:p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E61BC9" w:rsidRPr="00881B22" w:rsidTr="007939DD">
        <w:tc>
          <w:tcPr>
            <w:tcW w:w="2411" w:type="dxa"/>
            <w:shd w:val="clear" w:color="auto" w:fill="D9D9D9" w:themeFill="background1" w:themeFillShade="D9"/>
          </w:tcPr>
          <w:p w:rsidR="00E61BC9" w:rsidRPr="00184B0E" w:rsidRDefault="00E61BC9" w:rsidP="007939DD">
            <w:pPr>
              <w:rPr>
                <w:rFonts w:ascii="Arial" w:hAnsi="Arial" w:cs="Arial"/>
                <w:b/>
                <w:sz w:val="20"/>
              </w:rPr>
            </w:pPr>
            <w:r w:rsidRPr="00184B0E">
              <w:rPr>
                <w:rFonts w:ascii="Arial" w:hAnsi="Arial" w:cs="Arial"/>
                <w:b/>
                <w:sz w:val="20"/>
              </w:rPr>
              <w:t>Signature:</w:t>
            </w:r>
          </w:p>
          <w:p w:rsidR="00E61BC9" w:rsidRPr="00184B0E" w:rsidRDefault="00E61BC9" w:rsidP="007939D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796" w:type="dxa"/>
          </w:tcPr>
          <w:p w:rsidR="00E61BC9" w:rsidRPr="00881B22" w:rsidRDefault="00E61BC9" w:rsidP="007939DD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2F2894" w:rsidRDefault="002F2894" w:rsidP="00BA46CC"/>
    <w:sectPr w:rsidR="002F2894" w:rsidSect="00A227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560" w:left="1440" w:header="737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0F8" w:rsidRDefault="002A30F8" w:rsidP="00B05393">
      <w:pPr>
        <w:spacing w:after="0" w:line="240" w:lineRule="auto"/>
      </w:pPr>
      <w:r>
        <w:separator/>
      </w:r>
    </w:p>
  </w:endnote>
  <w:endnote w:type="continuationSeparator" w:id="0">
    <w:p w:rsidR="002A30F8" w:rsidRDefault="002A30F8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D83" w:rsidRDefault="00AE7D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83F" w:rsidRPr="00620A25" w:rsidRDefault="00ED083F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:rsidR="00ED083F" w:rsidRPr="00C0315C" w:rsidRDefault="00187A62" w:rsidP="00187A62">
    <w:pPr>
      <w:pStyle w:val="Footer"/>
      <w:rPr>
        <w:rFonts w:cs="Arial"/>
        <w:i/>
        <w:color w:val="008FC3"/>
        <w:sz w:val="16"/>
        <w:szCs w:val="16"/>
      </w:rPr>
    </w:pPr>
    <w:r>
      <w:rPr>
        <w:rFonts w:cs="Arial"/>
        <w:sz w:val="16"/>
        <w:szCs w:val="16"/>
      </w:rPr>
      <w:br/>
    </w:r>
  </w:p>
  <w:p w:rsidR="00187A62" w:rsidRDefault="00187A62"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D8F4C6" wp14:editId="74332233">
              <wp:simplePos x="0" y="0"/>
              <wp:positionH relativeFrom="column">
                <wp:posOffset>-387350</wp:posOffset>
              </wp:positionH>
              <wp:positionV relativeFrom="paragraph">
                <wp:posOffset>87630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© </w:t>
                          </w:r>
                          <w:r w:rsidR="00E61BC9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Re-certification – Presentation Feedback V</w:t>
                          </w:r>
                          <w:r w:rsidR="006506D7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8</w:t>
                          </w:r>
                          <w:r w:rsidR="00E61BC9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AE7D83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1/1/</w:t>
                          </w:r>
                          <w:r w:rsidR="006506D7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 w:rsidR="00E61BC9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D8F4C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30.5pt;margin-top:6.9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" stroked="f">
              <v:textbox>
                <w:txbxContent>
                  <w:p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© </w:t>
                    </w:r>
                    <w:r w:rsidR="00E61BC9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Re-certification – Presentation Feedback V</w:t>
                    </w:r>
                    <w:r w:rsidR="006506D7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8</w:t>
                    </w:r>
                    <w:r w:rsidR="00E61BC9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AE7D83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1/1/</w:t>
                    </w:r>
                    <w:r w:rsidR="006506D7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 w:rsidR="00E61BC9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:rsidR="00187A62" w:rsidRDefault="00187A62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D83" w:rsidRDefault="00AE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0F8" w:rsidRDefault="002A30F8" w:rsidP="00B05393">
      <w:pPr>
        <w:spacing w:after="0" w:line="240" w:lineRule="auto"/>
      </w:pPr>
      <w:r>
        <w:separator/>
      </w:r>
    </w:p>
  </w:footnote>
  <w:footnote w:type="continuationSeparator" w:id="0">
    <w:p w:rsidR="002A30F8" w:rsidRDefault="002A30F8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D83" w:rsidRDefault="00AE7D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393" w:rsidRPr="00B05393" w:rsidRDefault="00592959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337EF6A" wp14:editId="23E895F1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6F8B" w:rsidRDefault="00236F8B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7EF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:rsidR="00236F8B" w:rsidRDefault="00236F8B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05393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A852FBA" wp14:editId="4284DF71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5393" w:rsidRPr="00B05393" w:rsidRDefault="00B05393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1DF49F27" wp14:editId="4C8A6D24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852FBA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:rsidR="00B05393" w:rsidRPr="00B05393" w:rsidRDefault="00B05393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1DF49F27" wp14:editId="4C8A6D24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B05393" w:rsidRDefault="00B05393" w:rsidP="00B05393">
    <w:pPr>
      <w:pStyle w:val="Header"/>
      <w:jc w:val="both"/>
    </w:pPr>
  </w:p>
  <w:p w:rsidR="00592959" w:rsidRDefault="00592959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D83" w:rsidRDefault="00AE7D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324A5"/>
    <w:multiLevelType w:val="hybridMultilevel"/>
    <w:tmpl w:val="3CD655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245EE"/>
    <w:rsid w:val="0004023D"/>
    <w:rsid w:val="000C6417"/>
    <w:rsid w:val="00100E76"/>
    <w:rsid w:val="00184B0E"/>
    <w:rsid w:val="00187A62"/>
    <w:rsid w:val="001E2704"/>
    <w:rsid w:val="00230A6F"/>
    <w:rsid w:val="00236F8B"/>
    <w:rsid w:val="002A30F8"/>
    <w:rsid w:val="002F2894"/>
    <w:rsid w:val="0031776C"/>
    <w:rsid w:val="00334783"/>
    <w:rsid w:val="003D3DE1"/>
    <w:rsid w:val="00420AF0"/>
    <w:rsid w:val="00431C0A"/>
    <w:rsid w:val="004C50EF"/>
    <w:rsid w:val="004E54DE"/>
    <w:rsid w:val="00515E33"/>
    <w:rsid w:val="00592959"/>
    <w:rsid w:val="005D7FD0"/>
    <w:rsid w:val="005F76EE"/>
    <w:rsid w:val="00604502"/>
    <w:rsid w:val="00620A25"/>
    <w:rsid w:val="006506D7"/>
    <w:rsid w:val="0089628C"/>
    <w:rsid w:val="008E7691"/>
    <w:rsid w:val="00A14005"/>
    <w:rsid w:val="00A22709"/>
    <w:rsid w:val="00A44833"/>
    <w:rsid w:val="00A9616D"/>
    <w:rsid w:val="00AE7D83"/>
    <w:rsid w:val="00B05393"/>
    <w:rsid w:val="00B13888"/>
    <w:rsid w:val="00B27724"/>
    <w:rsid w:val="00B55863"/>
    <w:rsid w:val="00BA46CC"/>
    <w:rsid w:val="00BB301B"/>
    <w:rsid w:val="00C0315C"/>
    <w:rsid w:val="00CD15CF"/>
    <w:rsid w:val="00D21127"/>
    <w:rsid w:val="00D405F8"/>
    <w:rsid w:val="00D65D42"/>
    <w:rsid w:val="00D82D7F"/>
    <w:rsid w:val="00E41D36"/>
    <w:rsid w:val="00E61BC9"/>
    <w:rsid w:val="00E74E76"/>
    <w:rsid w:val="00ED083F"/>
    <w:rsid w:val="00EF6F06"/>
    <w:rsid w:val="00F013F8"/>
    <w:rsid w:val="00F27CBC"/>
    <w:rsid w:val="00FB76F8"/>
    <w:rsid w:val="00FD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5:docId w15:val="{3E0AC827-8897-4554-9896-080B2196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1BC9"/>
    <w:pPr>
      <w:ind w:left="720"/>
      <w:contextualSpacing/>
    </w:pPr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E61BC9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D30F6-6D9A-4FC6-9978-850C38065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Nicky Smith</cp:lastModifiedBy>
  <cp:revision>2</cp:revision>
  <cp:lastPrinted>2019-09-17T15:01:00Z</cp:lastPrinted>
  <dcterms:created xsi:type="dcterms:W3CDTF">2019-12-06T08:50:00Z</dcterms:created>
  <dcterms:modified xsi:type="dcterms:W3CDTF">2019-12-06T08:50:00Z</dcterms:modified>
</cp:coreProperties>
</file>