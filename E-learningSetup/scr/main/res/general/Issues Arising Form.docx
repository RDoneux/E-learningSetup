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64F" w:rsidRPr="006E0721" w:rsidRDefault="00187A62" w:rsidP="006E464F">
      <w:pPr>
        <w:jc w:val="center"/>
        <w:rPr>
          <w:rFonts w:cs="Arial"/>
          <w:b/>
          <w:sz w:val="28"/>
          <w:szCs w:val="28"/>
        </w:rPr>
      </w:pPr>
      <w:r>
        <w:rPr>
          <w:rFonts w:eastAsia="Times New Roman" w:cs="Arial"/>
          <w:b/>
          <w:color w:val="000000"/>
          <w:sz w:val="32"/>
          <w:szCs w:val="32"/>
          <w:lang w:eastAsia="en-GB"/>
        </w:rPr>
        <w:br/>
      </w:r>
      <w:r w:rsidR="006E464F" w:rsidRPr="006E0721">
        <w:rPr>
          <w:rFonts w:cs="Arial"/>
          <w:b/>
          <w:sz w:val="28"/>
          <w:szCs w:val="28"/>
        </w:rPr>
        <w:t>The Loddon Training &amp; Consultancy</w:t>
      </w:r>
    </w:p>
    <w:p w:rsidR="006E464F" w:rsidRDefault="006E464F" w:rsidP="006E464F">
      <w:pPr>
        <w:jc w:val="center"/>
        <w:rPr>
          <w:rFonts w:cs="Arial"/>
          <w:b/>
          <w:sz w:val="28"/>
          <w:szCs w:val="28"/>
        </w:rPr>
      </w:pPr>
      <w:r w:rsidRPr="006E0721">
        <w:rPr>
          <w:rFonts w:cs="Arial"/>
          <w:b/>
          <w:sz w:val="28"/>
          <w:szCs w:val="28"/>
        </w:rPr>
        <w:t>Issues Arising Form</w:t>
      </w:r>
    </w:p>
    <w:p w:rsidR="006E464F" w:rsidRDefault="007D6AF6" w:rsidP="006E464F">
      <w:pPr>
        <w:jc w:val="center"/>
        <w:rPr>
          <w:rFonts w:cs="Arial"/>
          <w:b/>
        </w:rPr>
      </w:pPr>
      <w:r>
        <w:rPr>
          <w:rFonts w:cs="Arial"/>
          <w:b/>
        </w:rPr>
        <w:t xml:space="preserve">Principal Instructors </w:t>
      </w:r>
      <w:bookmarkStart w:id="0" w:name="_GoBack"/>
      <w:bookmarkEnd w:id="0"/>
      <w:r w:rsidR="006E464F" w:rsidRPr="006E0721">
        <w:rPr>
          <w:rFonts w:cs="Arial"/>
          <w:b/>
        </w:rPr>
        <w:t>running the course should complete this form after each training course</w:t>
      </w:r>
      <w:r w:rsidR="007E2EDA">
        <w:rPr>
          <w:rFonts w:cs="Arial"/>
          <w:b/>
        </w:rPr>
        <w:t xml:space="preserve"> and </w:t>
      </w:r>
      <w:r w:rsidR="006E464F" w:rsidRPr="006E0721">
        <w:rPr>
          <w:rFonts w:cs="Arial"/>
          <w:b/>
        </w:rPr>
        <w:t>action issues if necessary</w:t>
      </w:r>
      <w:r w:rsidR="007E2EDA">
        <w:rPr>
          <w:rFonts w:cs="Arial"/>
          <w:b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6E464F" w:rsidRPr="006E0721" w:rsidTr="00654008">
        <w:tc>
          <w:tcPr>
            <w:tcW w:w="9740" w:type="dxa"/>
            <w:shd w:val="clear" w:color="auto" w:fill="auto"/>
          </w:tcPr>
          <w:p w:rsidR="006E464F" w:rsidRPr="006E0721" w:rsidRDefault="006E464F" w:rsidP="006540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br/>
              <w:t>Course:                         …………………………………………………………………………</w:t>
            </w:r>
          </w:p>
          <w:p w:rsidR="006E464F" w:rsidRPr="006E0721" w:rsidRDefault="006E464F" w:rsidP="006540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Date:                               …………………………………………………………………………</w:t>
            </w:r>
          </w:p>
          <w:p w:rsidR="006E464F" w:rsidRPr="006E0721" w:rsidRDefault="006E464F" w:rsidP="006540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Times:                            …………………………………………………….……………………</w:t>
            </w:r>
          </w:p>
          <w:p w:rsidR="006E464F" w:rsidRPr="006E0721" w:rsidRDefault="006E464F" w:rsidP="006540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 xml:space="preserve">Venue:                           </w:t>
            </w:r>
            <w:proofErr w:type="gramStart"/>
            <w:r w:rsidRPr="006E0721">
              <w:rPr>
                <w:rFonts w:cs="Arial"/>
                <w:b/>
              </w:rPr>
              <w:t>…..</w:t>
            </w:r>
            <w:proofErr w:type="gramEnd"/>
            <w:r w:rsidRPr="006E0721">
              <w:rPr>
                <w:rFonts w:cs="Arial"/>
                <w:b/>
              </w:rPr>
              <w:t>………………………………………………………………………..</w:t>
            </w:r>
          </w:p>
          <w:p w:rsidR="006E464F" w:rsidRPr="006E0721" w:rsidRDefault="006E464F" w:rsidP="006E464F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Trainers:                      ………………………………………………………</w:t>
            </w:r>
            <w:r>
              <w:rPr>
                <w:rFonts w:cs="Arial"/>
                <w:b/>
              </w:rPr>
              <w:t>.</w:t>
            </w:r>
            <w:r w:rsidRPr="006E0721">
              <w:rPr>
                <w:rFonts w:cs="Arial"/>
                <w:b/>
              </w:rPr>
              <w:t>……………………</w:t>
            </w:r>
          </w:p>
        </w:tc>
      </w:tr>
    </w:tbl>
    <w:p w:rsidR="006E464F" w:rsidRPr="006E0721" w:rsidRDefault="006E464F" w:rsidP="006E464F">
      <w:pPr>
        <w:jc w:val="center"/>
        <w:rPr>
          <w:rFonts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6E464F" w:rsidRPr="006E0721" w:rsidTr="00654008">
        <w:tc>
          <w:tcPr>
            <w:tcW w:w="10421" w:type="dxa"/>
            <w:shd w:val="clear" w:color="auto" w:fill="auto"/>
          </w:tcPr>
          <w:p w:rsidR="006E464F" w:rsidRPr="006E0721" w:rsidRDefault="00BF1AEB" w:rsidP="00654008">
            <w:pPr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I</w:t>
            </w:r>
            <w:r w:rsidR="006E464F" w:rsidRPr="006E0721">
              <w:rPr>
                <w:rFonts w:cs="Arial"/>
                <w:b/>
                <w:color w:val="FF0000"/>
              </w:rPr>
              <w:t>ssue/s arising :</w:t>
            </w:r>
          </w:p>
          <w:p w:rsidR="006E464F" w:rsidRPr="006E0721" w:rsidRDefault="006E464F" w:rsidP="00654008">
            <w:pPr>
              <w:jc w:val="center"/>
              <w:rPr>
                <w:rFonts w:cs="Arial"/>
                <w:b/>
              </w:rPr>
            </w:pPr>
          </w:p>
          <w:p w:rsidR="006E464F" w:rsidRDefault="006E464F" w:rsidP="00654008">
            <w:pPr>
              <w:jc w:val="center"/>
              <w:rPr>
                <w:rFonts w:cs="Arial"/>
                <w:b/>
              </w:rPr>
            </w:pPr>
          </w:p>
          <w:p w:rsidR="007E2EDA" w:rsidRDefault="007E2EDA" w:rsidP="00654008">
            <w:pPr>
              <w:jc w:val="center"/>
              <w:rPr>
                <w:rFonts w:cs="Arial"/>
                <w:b/>
              </w:rPr>
            </w:pPr>
          </w:p>
          <w:p w:rsidR="007E2EDA" w:rsidRDefault="007E2EDA" w:rsidP="00654008">
            <w:pPr>
              <w:jc w:val="center"/>
              <w:rPr>
                <w:rFonts w:cs="Arial"/>
                <w:b/>
              </w:rPr>
            </w:pPr>
          </w:p>
          <w:p w:rsidR="007E2EDA" w:rsidRDefault="007E2EDA" w:rsidP="00654008">
            <w:pPr>
              <w:jc w:val="center"/>
              <w:rPr>
                <w:rFonts w:cs="Arial"/>
                <w:b/>
              </w:rPr>
            </w:pPr>
          </w:p>
          <w:p w:rsidR="007E2EDA" w:rsidRDefault="007E2EDA" w:rsidP="00654008">
            <w:pPr>
              <w:jc w:val="center"/>
              <w:rPr>
                <w:rFonts w:cs="Arial"/>
                <w:b/>
              </w:rPr>
            </w:pPr>
          </w:p>
          <w:p w:rsidR="007E2EDA" w:rsidRDefault="007E2EDA" w:rsidP="00654008">
            <w:pPr>
              <w:jc w:val="center"/>
              <w:rPr>
                <w:rFonts w:cs="Arial"/>
                <w:b/>
              </w:rPr>
            </w:pPr>
          </w:p>
          <w:p w:rsidR="007E2EDA" w:rsidRDefault="007E2EDA" w:rsidP="00654008">
            <w:pPr>
              <w:jc w:val="center"/>
              <w:rPr>
                <w:rFonts w:cs="Arial"/>
                <w:b/>
              </w:rPr>
            </w:pPr>
          </w:p>
          <w:p w:rsidR="007E2EDA" w:rsidRPr="006E0721" w:rsidRDefault="007E2EDA" w:rsidP="00654008">
            <w:pPr>
              <w:jc w:val="center"/>
              <w:rPr>
                <w:rFonts w:cs="Arial"/>
                <w:b/>
              </w:rPr>
            </w:pPr>
          </w:p>
          <w:p w:rsidR="006E464F" w:rsidRPr="006E0721" w:rsidRDefault="006E464F" w:rsidP="00654008">
            <w:pPr>
              <w:jc w:val="center"/>
              <w:rPr>
                <w:rFonts w:cs="Arial"/>
                <w:b/>
              </w:rPr>
            </w:pPr>
          </w:p>
          <w:p w:rsidR="006E464F" w:rsidRPr="006E0721" w:rsidRDefault="006E464F" w:rsidP="00030CB7">
            <w:pPr>
              <w:rPr>
                <w:rFonts w:cs="Arial"/>
                <w:b/>
              </w:rPr>
            </w:pPr>
          </w:p>
        </w:tc>
      </w:tr>
    </w:tbl>
    <w:p w:rsidR="006E464F" w:rsidRPr="006E0721" w:rsidRDefault="006E464F" w:rsidP="006E464F">
      <w:pPr>
        <w:jc w:val="center"/>
        <w:rPr>
          <w:rFonts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8"/>
        <w:gridCol w:w="4528"/>
      </w:tblGrid>
      <w:tr w:rsidR="006E464F" w:rsidRPr="006E0721" w:rsidTr="00654008">
        <w:tc>
          <w:tcPr>
            <w:tcW w:w="5210" w:type="dxa"/>
            <w:shd w:val="clear" w:color="auto" w:fill="auto"/>
          </w:tcPr>
          <w:p w:rsidR="006E464F" w:rsidRPr="006E0721" w:rsidRDefault="006E464F" w:rsidP="006540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br/>
            </w:r>
            <w:r w:rsidR="00424B3A">
              <w:rPr>
                <w:rFonts w:cs="Arial"/>
                <w:b/>
              </w:rPr>
              <w:t>Principal Instructor</w:t>
            </w:r>
            <w:r w:rsidRPr="006E0721">
              <w:rPr>
                <w:rFonts w:cs="Arial"/>
                <w:b/>
              </w:rPr>
              <w:t>: …………</w:t>
            </w:r>
            <w:r w:rsidR="00A52DD6">
              <w:rPr>
                <w:rFonts w:cs="Arial"/>
                <w:b/>
              </w:rPr>
              <w:t>……</w:t>
            </w:r>
            <w:r w:rsidRPr="006E0721">
              <w:rPr>
                <w:rFonts w:cs="Arial"/>
                <w:b/>
              </w:rPr>
              <w:t>……….</w:t>
            </w:r>
          </w:p>
          <w:p w:rsidR="006E464F" w:rsidRPr="006E0721" w:rsidRDefault="006E464F" w:rsidP="006540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Signature:                 ……………………….</w:t>
            </w:r>
          </w:p>
          <w:p w:rsidR="006E464F" w:rsidRPr="006E0721" w:rsidRDefault="006E464F" w:rsidP="006E464F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Date:                           ………………………</w:t>
            </w:r>
          </w:p>
        </w:tc>
        <w:tc>
          <w:tcPr>
            <w:tcW w:w="5211" w:type="dxa"/>
            <w:shd w:val="clear" w:color="auto" w:fill="auto"/>
          </w:tcPr>
          <w:p w:rsidR="006E464F" w:rsidRPr="006E0721" w:rsidRDefault="00030CB7" w:rsidP="0065400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br/>
            </w:r>
            <w:r w:rsidR="00A52DD6">
              <w:rPr>
                <w:rFonts w:cs="Arial"/>
                <w:b/>
              </w:rPr>
              <w:t>Principal Instructor</w:t>
            </w:r>
            <w:r>
              <w:rPr>
                <w:rFonts w:cs="Arial"/>
                <w:b/>
              </w:rPr>
              <w:t xml:space="preserve">: </w:t>
            </w:r>
            <w:r w:rsidR="00A52DD6">
              <w:rPr>
                <w:rFonts w:cs="Arial"/>
                <w:b/>
              </w:rPr>
              <w:t>……</w:t>
            </w:r>
            <w:r>
              <w:rPr>
                <w:rFonts w:cs="Arial"/>
                <w:b/>
              </w:rPr>
              <w:t>.</w:t>
            </w:r>
            <w:r w:rsidR="006E464F" w:rsidRPr="006E0721">
              <w:rPr>
                <w:rFonts w:cs="Arial"/>
                <w:b/>
              </w:rPr>
              <w:t>…</w:t>
            </w:r>
            <w:proofErr w:type="gramStart"/>
            <w:r w:rsidR="006E464F" w:rsidRPr="006E0721">
              <w:rPr>
                <w:rFonts w:cs="Arial"/>
                <w:b/>
              </w:rPr>
              <w:t>…</w:t>
            </w:r>
            <w:r w:rsidR="004047CA">
              <w:rPr>
                <w:rFonts w:cs="Arial"/>
                <w:b/>
              </w:rPr>
              <w:t>..</w:t>
            </w:r>
            <w:proofErr w:type="gramEnd"/>
            <w:r w:rsidR="006E464F" w:rsidRPr="006E0721">
              <w:rPr>
                <w:rFonts w:cs="Arial"/>
                <w:b/>
              </w:rPr>
              <w:t>………….</w:t>
            </w:r>
          </w:p>
          <w:p w:rsidR="006E464F" w:rsidRPr="006E0721" w:rsidRDefault="006E464F" w:rsidP="006540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 xml:space="preserve">Signature:                 </w:t>
            </w:r>
            <w:r w:rsidR="00030CB7">
              <w:rPr>
                <w:rFonts w:cs="Arial"/>
                <w:b/>
              </w:rPr>
              <w:t>……</w:t>
            </w:r>
            <w:r w:rsidRPr="006E0721">
              <w:rPr>
                <w:rFonts w:cs="Arial"/>
                <w:b/>
              </w:rPr>
              <w:t>…</w:t>
            </w:r>
            <w:r w:rsidR="004047CA">
              <w:rPr>
                <w:rFonts w:cs="Arial"/>
                <w:b/>
              </w:rPr>
              <w:t>…</w:t>
            </w:r>
            <w:r w:rsidRPr="006E0721">
              <w:rPr>
                <w:rFonts w:cs="Arial"/>
                <w:b/>
              </w:rPr>
              <w:t>…………….</w:t>
            </w:r>
          </w:p>
          <w:p w:rsidR="006E464F" w:rsidRPr="006E0721" w:rsidRDefault="006E464F" w:rsidP="006E464F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 xml:space="preserve">Date:                        </w:t>
            </w:r>
            <w:r w:rsidR="00030CB7">
              <w:rPr>
                <w:rFonts w:cs="Arial"/>
                <w:b/>
              </w:rPr>
              <w:t>…………</w:t>
            </w:r>
            <w:r w:rsidRPr="006E0721">
              <w:rPr>
                <w:rFonts w:cs="Arial"/>
                <w:b/>
              </w:rPr>
              <w:t>………………</w:t>
            </w:r>
          </w:p>
        </w:tc>
      </w:tr>
    </w:tbl>
    <w:p w:rsidR="006E464F" w:rsidRPr="006E0721" w:rsidRDefault="006E464F" w:rsidP="006E464F">
      <w:pPr>
        <w:rPr>
          <w:rFonts w:cs="Arial"/>
          <w:b/>
          <w:color w:val="FF0000"/>
        </w:rPr>
      </w:pPr>
    </w:p>
    <w:p w:rsidR="002F2894" w:rsidRDefault="002F2894" w:rsidP="00BA46CC"/>
    <w:sectPr w:rsidR="002F2894" w:rsidSect="00A22709">
      <w:headerReference w:type="default" r:id="rId7"/>
      <w:footerReference w:type="default" r:id="rId8"/>
      <w:pgSz w:w="11906" w:h="16838"/>
      <w:pgMar w:top="1440" w:right="1440" w:bottom="1560" w:left="1440" w:header="737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5CF" w:rsidRDefault="00CD15CF" w:rsidP="00B05393">
      <w:pPr>
        <w:spacing w:after="0" w:line="240" w:lineRule="auto"/>
      </w:pPr>
      <w:r>
        <w:separator/>
      </w:r>
    </w:p>
  </w:endnote>
  <w:endnote w:type="continuationSeparator" w:id="0">
    <w:p w:rsidR="00CD15CF" w:rsidRDefault="00CD15CF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83F" w:rsidRPr="00620A25" w:rsidRDefault="00ED083F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:rsidR="00ED083F" w:rsidRPr="00C0315C" w:rsidRDefault="00187A62" w:rsidP="00187A62">
    <w:pPr>
      <w:pStyle w:val="Footer"/>
      <w:rPr>
        <w:rFonts w:cs="Arial"/>
        <w:i/>
        <w:color w:val="008FC3"/>
        <w:sz w:val="16"/>
        <w:szCs w:val="16"/>
      </w:rPr>
    </w:pPr>
    <w:r>
      <w:rPr>
        <w:rFonts w:cs="Arial"/>
        <w:sz w:val="16"/>
        <w:szCs w:val="16"/>
      </w:rPr>
      <w:br/>
    </w:r>
  </w:p>
  <w:p w:rsidR="00187A62" w:rsidRDefault="00187A62"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D8F4C6" wp14:editId="74332233">
              <wp:simplePos x="0" y="0"/>
              <wp:positionH relativeFrom="column">
                <wp:posOffset>-787400</wp:posOffset>
              </wp:positionH>
              <wp:positionV relativeFrom="paragraph">
                <wp:posOffset>116205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© </w:t>
                          </w:r>
                          <w:r w:rsidR="007E2ED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Principal Instructor – Issues </w:t>
                          </w:r>
                          <w:r w:rsidR="006E464F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Arising Form V</w:t>
                          </w:r>
                          <w:r w:rsidR="007E2ED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r w:rsidR="006E464F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</w:t>
                          </w:r>
                          <w:r w:rsidR="004047C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1/</w:t>
                          </w:r>
                          <w:r w:rsidR="007E2ED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r w:rsidR="004047C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/</w:t>
                          </w:r>
                          <w:r w:rsidR="007E2ED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2020</w:t>
                          </w:r>
                          <w:r w:rsidR="006E464F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D8F4C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2pt;margin-top:9.1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KSGJm7fAAAACgEAAA8AAAAAAAAAAAAAAAAAfQQAAGRycy9kb3du&#10;cmV2LnhtbFBLBQYAAAAABAAEAPMAAACJBQAAAAA=&#10;" stroked="f">
              <v:textbox>
                <w:txbxContent>
                  <w:p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© </w:t>
                    </w:r>
                    <w:r w:rsidR="007E2ED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Principal Instructor – Issues </w:t>
                    </w:r>
                    <w:r w:rsidR="006E464F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Arising Form V</w:t>
                    </w:r>
                    <w:r w:rsidR="007E2ED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r w:rsidR="006E464F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</w:t>
                    </w:r>
                    <w:r w:rsidR="004047C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1/</w:t>
                    </w:r>
                    <w:r w:rsidR="007E2ED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r w:rsidR="004047C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/</w:t>
                    </w:r>
                    <w:r w:rsidR="007E2ED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2020</w:t>
                    </w:r>
                    <w:r w:rsidR="006E464F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:rsidR="00187A62" w:rsidRDefault="00187A62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5CF" w:rsidRDefault="00CD15CF" w:rsidP="00B05393">
      <w:pPr>
        <w:spacing w:after="0" w:line="240" w:lineRule="auto"/>
      </w:pPr>
      <w:r>
        <w:separator/>
      </w:r>
    </w:p>
  </w:footnote>
  <w:footnote w:type="continuationSeparator" w:id="0">
    <w:p w:rsidR="00CD15CF" w:rsidRDefault="00CD15CF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393" w:rsidRPr="00B05393" w:rsidRDefault="00592959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337EF6A" wp14:editId="23E895F1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6F8B" w:rsidRDefault="00236F8B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7EF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:rsidR="00236F8B" w:rsidRDefault="00236F8B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05393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A852FBA" wp14:editId="4284DF71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5393" w:rsidRPr="00B05393" w:rsidRDefault="00B05393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1DF49F27" wp14:editId="4C8A6D24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852FBA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:rsidR="00B05393" w:rsidRPr="00B05393" w:rsidRDefault="00B05393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1DF49F27" wp14:editId="4C8A6D24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B05393" w:rsidRDefault="00B05393" w:rsidP="00B05393">
    <w:pPr>
      <w:pStyle w:val="Header"/>
      <w:jc w:val="both"/>
    </w:pPr>
  </w:p>
  <w:p w:rsidR="00592959" w:rsidRDefault="00592959" w:rsidP="00B05393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30CB7"/>
    <w:rsid w:val="00100E76"/>
    <w:rsid w:val="00187A62"/>
    <w:rsid w:val="00236F8B"/>
    <w:rsid w:val="002F2894"/>
    <w:rsid w:val="0031776C"/>
    <w:rsid w:val="004047CA"/>
    <w:rsid w:val="00420AF0"/>
    <w:rsid w:val="00424B3A"/>
    <w:rsid w:val="00431C0A"/>
    <w:rsid w:val="004C50EF"/>
    <w:rsid w:val="00592959"/>
    <w:rsid w:val="005D7FD0"/>
    <w:rsid w:val="005F76EE"/>
    <w:rsid w:val="00604502"/>
    <w:rsid w:val="00620A25"/>
    <w:rsid w:val="006E464F"/>
    <w:rsid w:val="007D6AF6"/>
    <w:rsid w:val="007E2EDA"/>
    <w:rsid w:val="00A14005"/>
    <w:rsid w:val="00A22709"/>
    <w:rsid w:val="00A52DD6"/>
    <w:rsid w:val="00B05393"/>
    <w:rsid w:val="00B13888"/>
    <w:rsid w:val="00BA46CC"/>
    <w:rsid w:val="00BF1AEB"/>
    <w:rsid w:val="00C0315C"/>
    <w:rsid w:val="00CD15CF"/>
    <w:rsid w:val="00D405F8"/>
    <w:rsid w:val="00D65D42"/>
    <w:rsid w:val="00ED083F"/>
    <w:rsid w:val="00F0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CF9E6A2"/>
  <w15:docId w15:val="{CF494692-86A4-495E-BB2D-BDE30A19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4B63A-2531-492B-88C2-75A2D1D2E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Nicky Smith</cp:lastModifiedBy>
  <cp:revision>2</cp:revision>
  <cp:lastPrinted>2020-01-14T13:24:00Z</cp:lastPrinted>
  <dcterms:created xsi:type="dcterms:W3CDTF">2020-01-14T13:25:00Z</dcterms:created>
  <dcterms:modified xsi:type="dcterms:W3CDTF">2020-01-14T13:25:00Z</dcterms:modified>
</cp:coreProperties>
</file>