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3E8C" w14:textId="77777777" w:rsidR="00455970" w:rsidRPr="00B20664" w:rsidRDefault="00455970" w:rsidP="00455970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 (D)</w:t>
      </w:r>
    </w:p>
    <w:p w14:paraId="6C0B6543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0C38A478" w14:textId="77777777" w:rsidR="00F95D07" w:rsidRDefault="00F95D07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40A3D13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455970" w:rsidRPr="00B20664">
        <w:rPr>
          <w:rFonts w:cs="Arial"/>
          <w:b/>
        </w:rPr>
        <w:t>Name: 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</w:p>
    <w:p w14:paraId="47D5E58F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  <w:r w:rsidRPr="00B20664">
        <w:rPr>
          <w:rFonts w:cs="Arial"/>
          <w:b/>
        </w:rPr>
        <w:br/>
      </w:r>
    </w:p>
    <w:p w14:paraId="73D468E7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6C94A79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16F95841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D4CE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Protective Stance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Stage One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BC4C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EAB2A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0AE3041D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76BB81F6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From the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tance position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take one step back to create space between you and the individual.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1275BE18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0A5EC8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105EAD94" w14:textId="77777777" w:rsidTr="004749D1">
        <w:tc>
          <w:tcPr>
            <w:tcW w:w="6096" w:type="dxa"/>
          </w:tcPr>
          <w:p w14:paraId="42217DC3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Turn the front leg sideways to present the side of your body.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9E288A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A0DD8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4DDA5709" w14:textId="77777777" w:rsidTr="004749D1">
        <w:tc>
          <w:tcPr>
            <w:tcW w:w="6096" w:type="dxa"/>
          </w:tcPr>
          <w:p w14:paraId="1B35C914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back straight.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96FD496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B73E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4B922CA3" w14:textId="77777777" w:rsidTr="004749D1">
        <w:tc>
          <w:tcPr>
            <w:tcW w:w="6096" w:type="dxa"/>
          </w:tcPr>
          <w:p w14:paraId="4C49C03F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base of support and lower the centre of gravity.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46111C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38716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2E44C2EE" w14:textId="77777777" w:rsidTr="004749D1">
        <w:tc>
          <w:tcPr>
            <w:tcW w:w="6096" w:type="dxa"/>
          </w:tcPr>
          <w:p w14:paraId="41C7344B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A34C0">
              <w:rPr>
                <w:rFonts w:cs="Arial"/>
                <w:sz w:val="16"/>
                <w:szCs w:val="16"/>
              </w:rPr>
              <w:t>Step and slide out if necessary, keeping your eye on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22DFB3D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0C0C69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3EE9EDB5" w14:textId="77777777" w:rsidTr="004749D1">
        <w:tc>
          <w:tcPr>
            <w:tcW w:w="6096" w:type="dxa"/>
          </w:tcPr>
          <w:p w14:paraId="1EF6F370" w14:textId="77777777" w:rsidR="002C365E" w:rsidRPr="00DA34C0" w:rsidRDefault="002C365E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Health </w:t>
            </w:r>
            <w:r w:rsidR="007E706D">
              <w:rPr>
                <w:rFonts w:ascii="Arial" w:hAnsi="Arial" w:cs="Arial"/>
                <w:b w:val="0"/>
                <w:sz w:val="16"/>
                <w:szCs w:val="16"/>
              </w:rPr>
              <w:t>&amp;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="007E706D"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2E5D46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2162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08D00920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510110" w14:textId="77777777" w:rsidR="002C365E" w:rsidRPr="00647432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812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93CD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2FFAC873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2E8A39E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1D9B4F2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7FF8BDE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054501" w:rsidRPr="00D052B1" w14:paraId="6B2C177B" w14:textId="77777777" w:rsidTr="002C36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A97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 xml:space="preserve">Front Arm Catch </w:t>
            </w:r>
            <w:r w:rsidRPr="00D052B1">
              <w:rPr>
                <w:rFonts w:cs="Arial"/>
                <w:color w:val="FF0000"/>
                <w:sz w:val="20"/>
                <w:szCs w:val="20"/>
              </w:rPr>
              <w:t>– KS 3</w:t>
            </w:r>
            <w:proofErr w:type="gramStart"/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</w:t>
            </w:r>
            <w:proofErr w:type="gramEnd"/>
            <w:r w:rsidR="007C6836">
              <w:rPr>
                <w:rFonts w:cs="Arial"/>
                <w:color w:val="FF0000"/>
                <w:sz w:val="20"/>
                <w:szCs w:val="20"/>
              </w:rPr>
              <w:t>Restrictive Component)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816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7AB86" w14:textId="77777777" w:rsidR="00054501" w:rsidRPr="00D052B1" w:rsidRDefault="00054501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054501" w:rsidRPr="00D052B1" w14:paraId="23B22966" w14:textId="77777777" w:rsidTr="002C365E">
        <w:tc>
          <w:tcPr>
            <w:tcW w:w="7584" w:type="dxa"/>
            <w:tcBorders>
              <w:top w:val="single" w:sz="4" w:space="0" w:color="auto"/>
            </w:tcBorders>
          </w:tcPr>
          <w:p w14:paraId="158DC7C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From a Stance position, as the person approaches you grasp their forearms ‘palms down ‘ thumb underneath’ in a ‘binocular’ type position.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14:paraId="7B365ED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E0F20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024A9F48" w14:textId="77777777" w:rsidTr="002C365E">
        <w:tc>
          <w:tcPr>
            <w:tcW w:w="7584" w:type="dxa"/>
          </w:tcPr>
          <w:p w14:paraId="04EAF7B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Absorb the individual’s forward momentum by going back into a Protective Stance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whilst maintaining alignment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. Keep knees bent and centre of gravity low.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452DC9C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A3784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165FB33D" w14:textId="77777777" w:rsidTr="002C365E">
        <w:tc>
          <w:tcPr>
            <w:tcW w:w="7584" w:type="dxa"/>
          </w:tcPr>
          <w:p w14:paraId="03CD2BF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Cross your own forearms this will in turn result in the individual’s forearms also crossed. Keep your arms straight and elbows locked.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711BFC38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7D33D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B2FBBC0" w14:textId="77777777" w:rsidTr="002C365E">
        <w:tc>
          <w:tcPr>
            <w:tcW w:w="7584" w:type="dxa"/>
          </w:tcPr>
          <w:p w14:paraId="706BEA1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Assess what next.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7700B11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96FB3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5F5EB61" w14:textId="77777777" w:rsidTr="002C365E">
        <w:tc>
          <w:tcPr>
            <w:tcW w:w="7584" w:type="dxa"/>
          </w:tcPr>
          <w:p w14:paraId="2142A811" w14:textId="77777777" w:rsidR="00054501" w:rsidRPr="00D052B1" w:rsidRDefault="0005450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 xml:space="preserve">Either move away or move into another intervention, e.g. Touch Support. 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15365CA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C7F2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7E706D" w:rsidRPr="00D052B1" w14:paraId="44CCE2F4" w14:textId="77777777" w:rsidTr="002C365E">
        <w:tc>
          <w:tcPr>
            <w:tcW w:w="7584" w:type="dxa"/>
          </w:tcPr>
          <w:p w14:paraId="2653D2A3" w14:textId="77777777" w:rsidR="007E706D" w:rsidRPr="00D052B1" w:rsidRDefault="007E706D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 xml:space="preserve">Health &amp; </w:t>
            </w:r>
            <w:r>
              <w:rPr>
                <w:rFonts w:cs="Arial"/>
                <w:sz w:val="16"/>
                <w:szCs w:val="16"/>
                <w:lang w:eastAsia="en-GB"/>
              </w:rPr>
              <w:t>Safety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78C48E5A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61C6A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F7D52CA" w14:textId="77777777" w:rsidTr="002C36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2B7952" w14:textId="77777777" w:rsidR="00054501" w:rsidRPr="00D052B1" w:rsidRDefault="00054501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E7A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BEB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35DE126F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2375FA54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00111F5E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2BED0B21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957E4B" w:rsidRPr="00DA34C0" w14:paraId="226E720C" w14:textId="77777777" w:rsidTr="002C36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AA63" w14:textId="77777777" w:rsidR="00957E4B" w:rsidRPr="00DA34C0" w:rsidRDefault="00957E4B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Choke Windmill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5E53" w14:textId="77777777" w:rsidR="00957E4B" w:rsidRPr="00DA34C0" w:rsidRDefault="00957E4B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05F23" w14:textId="77777777" w:rsidR="00957E4B" w:rsidRPr="00DA34C0" w:rsidRDefault="00957E4B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957E4B" w:rsidRPr="000F416D" w14:paraId="6DE57434" w14:textId="77777777" w:rsidTr="002C365E">
        <w:tc>
          <w:tcPr>
            <w:tcW w:w="7584" w:type="dxa"/>
            <w:tcBorders>
              <w:top w:val="single" w:sz="4" w:space="0" w:color="auto"/>
            </w:tcBorders>
          </w:tcPr>
          <w:p w14:paraId="0219EFE9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Raise one arm up straight, as close to your ear as possible, with an open palm.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14:paraId="38155DF0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C1A50C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5757CCE7" w14:textId="77777777" w:rsidTr="002C365E">
        <w:tc>
          <w:tcPr>
            <w:tcW w:w="7584" w:type="dxa"/>
          </w:tcPr>
          <w:p w14:paraId="16A7ED99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Turn opposite foot in the direction you are going to move, keeping the heel in contact with the floor to maintain stability.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4352C00D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E98C6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0A5A7012" w14:textId="77777777" w:rsidTr="002C365E">
        <w:tc>
          <w:tcPr>
            <w:tcW w:w="7584" w:type="dxa"/>
          </w:tcPr>
          <w:p w14:paraId="5E5CA61D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In a windmill action, turn 360</w:t>
            </w:r>
            <w:r w:rsidRPr="001B45AC">
              <w:rPr>
                <w:rFonts w:cs="Arial"/>
                <w:sz w:val="16"/>
                <w:szCs w:val="16"/>
                <w:vertAlign w:val="superscript"/>
                <w:lang w:eastAsia="en-GB"/>
              </w:rPr>
              <w:t xml:space="preserve">° 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into the direction of the foot and step round, bringing your arm down as you turn to gain a release.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235D8B77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C2168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7221A87A" w14:textId="77777777" w:rsidTr="002C365E">
        <w:tc>
          <w:tcPr>
            <w:tcW w:w="7584" w:type="dxa"/>
          </w:tcPr>
          <w:p w14:paraId="4A8A1B7C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Ensure you face the individual, ending in a Protective Stance/ Stance position, facing the individual AT A DISTANCE.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2F4D3FAF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0FC08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2187871F" w14:textId="77777777" w:rsidTr="002C365E">
        <w:tc>
          <w:tcPr>
            <w:tcW w:w="7584" w:type="dxa"/>
          </w:tcPr>
          <w:p w14:paraId="10494DE7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1B45AC">
              <w:rPr>
                <w:rFonts w:cs="Arial"/>
                <w:sz w:val="16"/>
                <w:szCs w:val="16"/>
              </w:rPr>
              <w:t>Assess what next and move away.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673E5AE0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139E9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45A87E17" w14:textId="77777777" w:rsidTr="002C365E">
        <w:tc>
          <w:tcPr>
            <w:tcW w:w="7584" w:type="dxa"/>
          </w:tcPr>
          <w:p w14:paraId="6757842E" w14:textId="77777777" w:rsidR="00957E4B" w:rsidRPr="001B45AC" w:rsidRDefault="00957E4B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and </w:t>
            </w:r>
            <w:r w:rsidR="007E706D">
              <w:rPr>
                <w:rFonts w:cs="Arial"/>
                <w:sz w:val="16"/>
                <w:szCs w:val="16"/>
              </w:rPr>
              <w:t>Safety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2376C356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307FEE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FA492B" w14:paraId="64E90A8F" w14:textId="77777777" w:rsidTr="002C36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FA0DC5" w14:textId="77777777" w:rsidR="00957E4B" w:rsidRPr="00FA492B" w:rsidRDefault="00957E4B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4177" w14:textId="77777777" w:rsidR="00957E4B" w:rsidRPr="00FA492B" w:rsidRDefault="00957E4B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58A8" w14:textId="77777777" w:rsidR="00957E4B" w:rsidRPr="00FA492B" w:rsidRDefault="00957E4B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5B46EE82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B38D3E8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5E264D96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E7B5951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5D1E72DB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74293444" w14:textId="77777777" w:rsidR="00054501" w:rsidRPr="00B20664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BC70671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D4F1310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Instructor </w:t>
      </w:r>
      <w:proofErr w:type="gramStart"/>
      <w:r w:rsidR="00455970" w:rsidRPr="00B20664">
        <w:rPr>
          <w:rFonts w:cs="Arial"/>
          <w:b/>
        </w:rPr>
        <w:t>Name:…</w:t>
      </w:r>
      <w:proofErr w:type="gramEnd"/>
      <w:r w:rsidR="00455970" w:rsidRPr="00B20664">
        <w:rPr>
          <w:rFonts w:cs="Arial"/>
          <w:b/>
        </w:rPr>
        <w:t xml:space="preserve">…………………………………………  </w:t>
      </w:r>
      <w:r w:rsidR="00455970">
        <w:rPr>
          <w:rFonts w:cs="Arial"/>
          <w:b/>
        </w:rPr>
        <w:t xml:space="preserve">     Signature: …………………………</w:t>
      </w:r>
      <w:bookmarkStart w:id="0" w:name="_GoBack"/>
      <w:bookmarkEnd w:id="0"/>
    </w:p>
    <w:sectPr w:rsidR="00455970" w:rsidRPr="00B20664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AAE17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2FA6436D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35495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72AA7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45EC013D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D52B32" wp14:editId="59E6EB76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DA53BC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4ACB3753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D52B3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58DA53BC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4ACB3753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09F86053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F54F8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8E4B0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74963AD2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1C2AB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E24C9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AFA9510" wp14:editId="2A3579E7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CCB65A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5E7C6420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FA95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0ECCB65A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5E7C6420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0926CC1" wp14:editId="6C632025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8F9B63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4389194E" wp14:editId="7D9C96EE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26CC1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308F9B63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4389194E" wp14:editId="7D9C96EE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B06043F" w14:textId="77777777" w:rsidR="007E706D" w:rsidRDefault="007E706D" w:rsidP="00B05393">
    <w:pPr>
      <w:pStyle w:val="Header"/>
      <w:jc w:val="both"/>
    </w:pPr>
  </w:p>
  <w:p w14:paraId="00DD9478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A5E1B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371F23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B57213E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E6113-B515-40A0-88FB-075801636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2</cp:revision>
  <cp:lastPrinted>2016-01-26T13:22:00Z</cp:lastPrinted>
  <dcterms:created xsi:type="dcterms:W3CDTF">2020-04-07T12:24:00Z</dcterms:created>
  <dcterms:modified xsi:type="dcterms:W3CDTF">2020-04-07T12:24:00Z</dcterms:modified>
</cp:coreProperties>
</file>