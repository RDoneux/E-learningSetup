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B622E" w14:textId="77777777" w:rsidR="00CC7C58" w:rsidRPr="003B152E" w:rsidRDefault="00187A62" w:rsidP="00CC7C58">
      <w:pPr>
        <w:jc w:val="center"/>
        <w:rPr>
          <w:rFonts w:cs="Arial"/>
          <w:b/>
          <w:sz w:val="28"/>
          <w:szCs w:val="28"/>
        </w:rPr>
      </w:pPr>
      <w:r>
        <w:rPr>
          <w:rFonts w:eastAsia="Times New Roman" w:cs="Arial"/>
          <w:b/>
          <w:color w:val="000000"/>
          <w:sz w:val="32"/>
          <w:szCs w:val="32"/>
          <w:lang w:eastAsia="en-GB"/>
        </w:rPr>
        <w:br/>
      </w:r>
      <w:r w:rsidR="00CC7C58" w:rsidRPr="003B152E">
        <w:rPr>
          <w:rFonts w:cs="Arial"/>
          <w:b/>
          <w:sz w:val="28"/>
          <w:szCs w:val="28"/>
        </w:rPr>
        <w:t>PROACT-SCIPr-UK</w:t>
      </w:r>
      <w:r w:rsidR="00CC7C58" w:rsidRPr="003B152E">
        <w:rPr>
          <w:rFonts w:cs="Arial"/>
          <w:b/>
          <w:sz w:val="28"/>
          <w:szCs w:val="28"/>
          <w:vertAlign w:val="superscript"/>
        </w:rPr>
        <w:t>®</w:t>
      </w:r>
      <w:r w:rsidR="00CC7C58" w:rsidRPr="003B152E">
        <w:rPr>
          <w:rFonts w:cs="Arial"/>
          <w:b/>
          <w:sz w:val="28"/>
          <w:szCs w:val="28"/>
        </w:rPr>
        <w:t xml:space="preserve"> Record Sheet  </w:t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2978"/>
        <w:gridCol w:w="7229"/>
      </w:tblGrid>
      <w:tr w:rsidR="00CC7C58" w:rsidRPr="003B152E" w14:paraId="51E757D9" w14:textId="77777777" w:rsidTr="004F390C">
        <w:tc>
          <w:tcPr>
            <w:tcW w:w="2978" w:type="dxa"/>
            <w:shd w:val="clear" w:color="auto" w:fill="D9D9D9" w:themeFill="background1" w:themeFillShade="D9"/>
          </w:tcPr>
          <w:p w14:paraId="18E2503C" w14:textId="77777777" w:rsidR="00CC7C58" w:rsidRPr="003B152E" w:rsidRDefault="00B42283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Participant </w:t>
            </w:r>
            <w:r w:rsidR="00CC7C58" w:rsidRPr="003B152E">
              <w:rPr>
                <w:rFonts w:ascii="Arial" w:hAnsi="Arial" w:cs="Arial"/>
                <w:b/>
                <w:sz w:val="20"/>
                <w:szCs w:val="20"/>
              </w:rPr>
              <w:t>Name:</w:t>
            </w:r>
          </w:p>
          <w:p w14:paraId="3D2CD940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14:paraId="7C9742B7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</w:tr>
      <w:tr w:rsidR="00CC7C58" w:rsidRPr="003B152E" w14:paraId="10D549B7" w14:textId="77777777" w:rsidTr="004F390C">
        <w:tc>
          <w:tcPr>
            <w:tcW w:w="2978" w:type="dxa"/>
            <w:shd w:val="clear" w:color="auto" w:fill="D9D9D9" w:themeFill="background1" w:themeFillShade="D9"/>
          </w:tcPr>
          <w:p w14:paraId="3321F2EE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Organisation:</w:t>
            </w:r>
          </w:p>
          <w:p w14:paraId="387158CC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14:paraId="6F6856C2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</w:tr>
      <w:tr w:rsidR="00A12FAC" w:rsidRPr="003B152E" w14:paraId="0CDB91D8" w14:textId="77777777" w:rsidTr="004F390C">
        <w:tc>
          <w:tcPr>
            <w:tcW w:w="2978" w:type="dxa"/>
            <w:shd w:val="clear" w:color="auto" w:fill="D9D9D9" w:themeFill="background1" w:themeFillShade="D9"/>
          </w:tcPr>
          <w:p w14:paraId="6179A10F" w14:textId="77777777" w:rsidR="00A12FAC" w:rsidRPr="00A12FAC" w:rsidRDefault="00A12FAC" w:rsidP="00A12FA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12FAC">
              <w:rPr>
                <w:rFonts w:ascii="Arial" w:hAnsi="Arial" w:cs="Arial"/>
                <w:b/>
                <w:sz w:val="20"/>
                <w:szCs w:val="20"/>
              </w:rPr>
              <w:t>Course Attended:</w:t>
            </w:r>
          </w:p>
        </w:tc>
        <w:tc>
          <w:tcPr>
            <w:tcW w:w="7229" w:type="dxa"/>
          </w:tcPr>
          <w:p w14:paraId="1224A367" w14:textId="6510B8B4" w:rsidR="00A12FAC" w:rsidRPr="001617C1" w:rsidRDefault="001617C1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17C1">
              <w:rPr>
                <w:rFonts w:ascii="Arial" w:hAnsi="Arial" w:cs="Arial"/>
                <w:b/>
                <w:sz w:val="20"/>
                <w:szCs w:val="20"/>
              </w:rPr>
              <w:t>Instructor Course Module 1</w:t>
            </w:r>
          </w:p>
          <w:p w14:paraId="229D6FED" w14:textId="77777777" w:rsidR="00A12FAC" w:rsidRPr="003B152E" w:rsidRDefault="00A12FAC" w:rsidP="004F390C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CC7C58" w:rsidRPr="003B152E" w14:paraId="5B233080" w14:textId="77777777" w:rsidTr="004F390C">
        <w:tc>
          <w:tcPr>
            <w:tcW w:w="2978" w:type="dxa"/>
            <w:shd w:val="clear" w:color="auto" w:fill="D9D9D9" w:themeFill="background1" w:themeFillShade="D9"/>
          </w:tcPr>
          <w:p w14:paraId="5E76CE87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Course Date:</w:t>
            </w:r>
          </w:p>
          <w:p w14:paraId="0EDE00B0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14:paraId="75CD2C23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0088D04" w14:textId="77777777" w:rsidR="00CC7C58" w:rsidRPr="003B152E" w:rsidRDefault="00CC7C58" w:rsidP="00CC7C58">
      <w:pPr>
        <w:rPr>
          <w:rFonts w:cs="Arial"/>
          <w:b/>
          <w:sz w:val="4"/>
          <w:szCs w:val="4"/>
        </w:rPr>
      </w:pP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4040"/>
        <w:gridCol w:w="4041"/>
        <w:gridCol w:w="2126"/>
      </w:tblGrid>
      <w:tr w:rsidR="00CC7C58" w:rsidRPr="003B152E" w14:paraId="765CC500" w14:textId="77777777" w:rsidTr="004F390C">
        <w:tc>
          <w:tcPr>
            <w:tcW w:w="10207" w:type="dxa"/>
            <w:gridSpan w:val="3"/>
            <w:shd w:val="clear" w:color="auto" w:fill="D9D9D9" w:themeFill="background1" w:themeFillShade="D9"/>
          </w:tcPr>
          <w:p w14:paraId="1316CF96" w14:textId="77777777" w:rsidR="00046F55" w:rsidRDefault="00CC7C58" w:rsidP="004F390C">
            <w:pPr>
              <w:jc w:val="center"/>
              <w:rPr>
                <w:rFonts w:ascii="Arial" w:hAnsi="Arial" w:cs="Arial"/>
                <w:b/>
              </w:rPr>
            </w:pPr>
            <w:r w:rsidRPr="003B152E">
              <w:rPr>
                <w:rFonts w:ascii="Arial" w:hAnsi="Arial" w:cs="Arial"/>
                <w:b/>
              </w:rPr>
              <w:t>Assessment Outcome</w:t>
            </w:r>
          </w:p>
          <w:p w14:paraId="6D266E27" w14:textId="77777777" w:rsidR="00CC7C58" w:rsidRPr="003B152E" w:rsidRDefault="00CC7C58" w:rsidP="00E96CF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6F55">
              <w:rPr>
                <w:rFonts w:ascii="Arial" w:hAnsi="Arial" w:cs="Arial"/>
                <w:sz w:val="18"/>
                <w:szCs w:val="18"/>
              </w:rPr>
              <w:t>( Please refer to separa</w:t>
            </w:r>
            <w:r w:rsidR="00E96CFE">
              <w:rPr>
                <w:rFonts w:ascii="Arial" w:hAnsi="Arial" w:cs="Arial"/>
                <w:sz w:val="18"/>
                <w:szCs w:val="18"/>
              </w:rPr>
              <w:t>te Feedback Sheets for details)</w:t>
            </w:r>
          </w:p>
        </w:tc>
      </w:tr>
      <w:tr w:rsidR="00CC7C58" w:rsidRPr="003B152E" w14:paraId="34D6E46E" w14:textId="77777777" w:rsidTr="004F390C">
        <w:tc>
          <w:tcPr>
            <w:tcW w:w="8081" w:type="dxa"/>
            <w:gridSpan w:val="2"/>
            <w:shd w:val="clear" w:color="auto" w:fill="D9D9D9" w:themeFill="background1" w:themeFillShade="D9"/>
          </w:tcPr>
          <w:p w14:paraId="5FFE947F" w14:textId="0B589C3A" w:rsidR="00CC7C58" w:rsidRDefault="00335CB1" w:rsidP="00046F55">
            <w:pPr>
              <w:rPr>
                <w:rFonts w:ascii="Arial" w:hAnsi="Arial" w:cs="Arial"/>
                <w:sz w:val="20"/>
                <w:szCs w:val="20"/>
              </w:rPr>
            </w:pPr>
            <w:r w:rsidRPr="00335CB1">
              <w:rPr>
                <w:rFonts w:ascii="Arial" w:hAnsi="Arial" w:cs="Arial"/>
                <w:sz w:val="20"/>
                <w:szCs w:val="20"/>
              </w:rPr>
              <w:t>Audit-Based Interventions</w:t>
            </w:r>
            <w:r w:rsidR="001617C1">
              <w:rPr>
                <w:rFonts w:ascii="Arial" w:hAnsi="Arial" w:cs="Arial"/>
                <w:sz w:val="20"/>
                <w:szCs w:val="20"/>
              </w:rPr>
              <w:t xml:space="preserve"> (Proactive Working Practices):</w:t>
            </w:r>
          </w:p>
          <w:p w14:paraId="4493C3F2" w14:textId="77777777" w:rsidR="00335CB1" w:rsidRPr="00335CB1" w:rsidRDefault="00335CB1" w:rsidP="0004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3D105C2" w14:textId="77777777" w:rsidR="00335CB1" w:rsidRPr="00335CB1" w:rsidRDefault="00335CB1" w:rsidP="00335C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Pass / Refer</w:t>
            </w:r>
          </w:p>
        </w:tc>
      </w:tr>
      <w:tr w:rsidR="00335CB1" w:rsidRPr="003B152E" w14:paraId="1BB3EBA6" w14:textId="77777777" w:rsidTr="004F390C">
        <w:tc>
          <w:tcPr>
            <w:tcW w:w="8081" w:type="dxa"/>
            <w:gridSpan w:val="2"/>
            <w:shd w:val="clear" w:color="auto" w:fill="D9D9D9" w:themeFill="background1" w:themeFillShade="D9"/>
          </w:tcPr>
          <w:p w14:paraId="33061AAA" w14:textId="77777777" w:rsidR="00335CB1" w:rsidRPr="00335CB1" w:rsidRDefault="00335CB1" w:rsidP="00046F55">
            <w:pPr>
              <w:rPr>
                <w:rFonts w:ascii="Arial" w:hAnsi="Arial" w:cs="Arial"/>
                <w:sz w:val="20"/>
                <w:szCs w:val="20"/>
              </w:rPr>
            </w:pPr>
            <w:r w:rsidRPr="00335CB1">
              <w:rPr>
                <w:rFonts w:ascii="Arial" w:hAnsi="Arial" w:cs="Arial"/>
                <w:sz w:val="20"/>
                <w:szCs w:val="20"/>
              </w:rPr>
              <w:t>Presentation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</w:tcPr>
          <w:p w14:paraId="0C39C946" w14:textId="77777777" w:rsidR="00335CB1" w:rsidRPr="00335CB1" w:rsidRDefault="00335CB1" w:rsidP="00335C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Pass / Refer</w:t>
            </w:r>
          </w:p>
          <w:p w14:paraId="1FEB29EB" w14:textId="77777777" w:rsidR="00335CB1" w:rsidRPr="003B152E" w:rsidRDefault="00335CB1" w:rsidP="004F390C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96CFE" w:rsidRPr="003B152E" w14:paraId="5A2A930F" w14:textId="77777777" w:rsidTr="004F390C">
        <w:tc>
          <w:tcPr>
            <w:tcW w:w="8081" w:type="dxa"/>
            <w:gridSpan w:val="2"/>
            <w:shd w:val="clear" w:color="auto" w:fill="D9D9D9" w:themeFill="background1" w:themeFillShade="D9"/>
          </w:tcPr>
          <w:p w14:paraId="6063F986" w14:textId="77777777" w:rsidR="00E96CFE" w:rsidRPr="00E96CFE" w:rsidRDefault="00E96CFE" w:rsidP="00E96CFE">
            <w:pPr>
              <w:rPr>
                <w:rFonts w:ascii="Arial" w:hAnsi="Arial" w:cs="Arial"/>
                <w:sz w:val="20"/>
                <w:szCs w:val="20"/>
              </w:rPr>
            </w:pPr>
            <w:r w:rsidRPr="00E96CFE">
              <w:rPr>
                <w:rFonts w:ascii="Arial" w:hAnsi="Arial" w:cs="Arial"/>
                <w:sz w:val="20"/>
                <w:szCs w:val="20"/>
              </w:rPr>
              <w:t>Portfolio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66868B0" w14:textId="77777777" w:rsidR="00E96CFE" w:rsidRPr="00335CB1" w:rsidRDefault="00E96CFE" w:rsidP="00046F5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E850E11" w14:textId="77777777" w:rsidR="00E96CFE" w:rsidRPr="00335CB1" w:rsidRDefault="00E96CFE" w:rsidP="00E96CF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Pass / Refer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/ NA</w:t>
            </w:r>
          </w:p>
          <w:p w14:paraId="71796BD4" w14:textId="77777777" w:rsidR="00E96CFE" w:rsidRPr="003B152E" w:rsidRDefault="00E96CFE" w:rsidP="00335CB1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A3C9E" w:rsidRPr="003B152E" w14:paraId="4746F203" w14:textId="77777777" w:rsidTr="00EA3C9E">
        <w:tc>
          <w:tcPr>
            <w:tcW w:w="4040" w:type="dxa"/>
            <w:shd w:val="clear" w:color="auto" w:fill="D9D9D9" w:themeFill="background1" w:themeFillShade="D9"/>
          </w:tcPr>
          <w:p w14:paraId="2E5887C8" w14:textId="77777777" w:rsidR="00EA3C9E" w:rsidRPr="00335CB1" w:rsidRDefault="00EA3C9E" w:rsidP="00EA3C9E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Theory Assessment:</w:t>
            </w:r>
          </w:p>
        </w:tc>
        <w:tc>
          <w:tcPr>
            <w:tcW w:w="4041" w:type="dxa"/>
            <w:shd w:val="clear" w:color="auto" w:fill="FFFFFF" w:themeFill="background1"/>
          </w:tcPr>
          <w:p w14:paraId="155DDBA0" w14:textId="77777777" w:rsidR="00EA3C9E" w:rsidRPr="00EA3C9E" w:rsidRDefault="00EA3C9E" w:rsidP="00046F55">
            <w:pPr>
              <w:rPr>
                <w:rFonts w:ascii="Arial" w:hAnsi="Arial" w:cs="Arial"/>
                <w:sz w:val="20"/>
                <w:szCs w:val="20"/>
              </w:rPr>
            </w:pPr>
            <w:r w:rsidRPr="00EA3C9E">
              <w:rPr>
                <w:rFonts w:ascii="Arial" w:hAnsi="Arial" w:cs="Arial"/>
                <w:sz w:val="20"/>
                <w:szCs w:val="20"/>
              </w:rPr>
              <w:t>Score:</w:t>
            </w:r>
            <w:r w:rsidR="00A12FAC">
              <w:rPr>
                <w:rFonts w:ascii="Arial" w:hAnsi="Arial" w:cs="Arial"/>
                <w:sz w:val="20"/>
                <w:szCs w:val="20"/>
              </w:rPr>
              <w:t xml:space="preserve">      / </w:t>
            </w:r>
          </w:p>
        </w:tc>
        <w:tc>
          <w:tcPr>
            <w:tcW w:w="2126" w:type="dxa"/>
            <w:shd w:val="clear" w:color="auto" w:fill="FFFFFF" w:themeFill="background1"/>
          </w:tcPr>
          <w:p w14:paraId="4CBF460B" w14:textId="61F5A80D" w:rsidR="00EA3C9E" w:rsidRPr="00335CB1" w:rsidRDefault="001617C1" w:rsidP="00EA3C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N/A</w:t>
            </w:r>
          </w:p>
          <w:p w14:paraId="60EEE152" w14:textId="77777777" w:rsidR="00EA3C9E" w:rsidRPr="00335CB1" w:rsidRDefault="00EA3C9E" w:rsidP="00335C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C7C58" w:rsidRPr="003B152E" w14:paraId="53F5A6BF" w14:textId="77777777" w:rsidTr="004F390C">
        <w:tc>
          <w:tcPr>
            <w:tcW w:w="8081" w:type="dxa"/>
            <w:gridSpan w:val="2"/>
            <w:shd w:val="clear" w:color="auto" w:fill="D9D9D9" w:themeFill="background1" w:themeFillShade="D9"/>
          </w:tcPr>
          <w:p w14:paraId="07BF3429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Overall Course Outcome</w:t>
            </w:r>
            <w:r w:rsidR="00335CB1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3B152E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2126" w:type="dxa"/>
          </w:tcPr>
          <w:p w14:paraId="4D40BEEB" w14:textId="77777777" w:rsidR="00CC7C58" w:rsidRDefault="00CC7C58" w:rsidP="004F39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Pass / Refer</w:t>
            </w:r>
          </w:p>
          <w:p w14:paraId="47E915C9" w14:textId="77777777" w:rsidR="00335CB1" w:rsidRPr="003B152E" w:rsidRDefault="00335CB1" w:rsidP="004F39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20AC85A" w14:textId="77777777" w:rsidR="00CC7C58" w:rsidRPr="003B152E" w:rsidRDefault="00CC7C58" w:rsidP="00CC7C58">
      <w:pPr>
        <w:rPr>
          <w:rFonts w:cs="Arial"/>
          <w:b/>
          <w:sz w:val="4"/>
          <w:szCs w:val="4"/>
        </w:rPr>
      </w:pP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5103"/>
        <w:gridCol w:w="5104"/>
      </w:tblGrid>
      <w:tr w:rsidR="00CC7C58" w:rsidRPr="003B152E" w14:paraId="3A4F22C6" w14:textId="77777777" w:rsidTr="004F390C">
        <w:tc>
          <w:tcPr>
            <w:tcW w:w="10207" w:type="dxa"/>
            <w:gridSpan w:val="2"/>
            <w:shd w:val="clear" w:color="auto" w:fill="D9D9D9" w:themeFill="background1" w:themeFillShade="D9"/>
          </w:tcPr>
          <w:p w14:paraId="42B4EBCD" w14:textId="77777777" w:rsidR="00CC7C58" w:rsidRPr="003B152E" w:rsidRDefault="00CC7C58" w:rsidP="004F390C">
            <w:pPr>
              <w:jc w:val="center"/>
              <w:rPr>
                <w:rFonts w:ascii="Arial" w:hAnsi="Arial" w:cs="Arial"/>
                <w:b/>
              </w:rPr>
            </w:pPr>
            <w:r w:rsidRPr="003B152E">
              <w:rPr>
                <w:rFonts w:ascii="Arial" w:hAnsi="Arial" w:cs="Arial"/>
                <w:b/>
              </w:rPr>
              <w:t>Comments:</w:t>
            </w:r>
          </w:p>
          <w:p w14:paraId="31C6FFC6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C7C58" w:rsidRPr="003B152E" w14:paraId="3FFBE0E2" w14:textId="77777777" w:rsidTr="004F390C">
        <w:tc>
          <w:tcPr>
            <w:tcW w:w="10207" w:type="dxa"/>
            <w:gridSpan w:val="2"/>
          </w:tcPr>
          <w:p w14:paraId="08F5E997" w14:textId="4A0B0B08" w:rsidR="00CC7C58" w:rsidRDefault="00CC7C58" w:rsidP="004D0C5F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="004D0C5F" w:rsidRPr="004D0C5F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This course was delivered via a blended learning approach in response to the exceptional circumstances presented by COVID-19.</w:t>
            </w:r>
          </w:p>
          <w:p w14:paraId="24B2FE2F" w14:textId="01CE2778" w:rsidR="00012501" w:rsidRDefault="00012501" w:rsidP="004D0C5F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14:paraId="5CCCEAA1" w14:textId="709C0979" w:rsidR="00012501" w:rsidRPr="00012501" w:rsidRDefault="00012501" w:rsidP="0001250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Well done, you have passed the first module of your Instructor course. You were able to pass each of the formative quizzes included within the different curriculum sections, reflecting a firm grasp of the different topics.</w:t>
            </w:r>
          </w:p>
          <w:p w14:paraId="5D0EE94C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18DF3B" w14:textId="77777777" w:rsidR="00CC7C58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A30676" w14:textId="77777777" w:rsidR="008726DA" w:rsidRDefault="008726DA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  <w:p w14:paraId="2B3BA447" w14:textId="77777777" w:rsidR="00E96CFE" w:rsidRDefault="00E96CFE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A19EF3E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496" w:rsidRPr="003B152E" w14:paraId="05031E97" w14:textId="77777777" w:rsidTr="00866F41">
        <w:tc>
          <w:tcPr>
            <w:tcW w:w="510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EF2341" w14:textId="77777777" w:rsidR="00305EE1" w:rsidRPr="003B152E" w:rsidRDefault="00305EE1" w:rsidP="00305EE1">
            <w:pPr>
              <w:jc w:val="center"/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 xml:space="preserve">Instructor </w:t>
            </w:r>
            <w:r w:rsidRPr="003B152E"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>Name</w:t>
            </w:r>
          </w:p>
          <w:p w14:paraId="3D2856B2" w14:textId="77777777" w:rsidR="00305EE1" w:rsidRPr="00E96CFE" w:rsidRDefault="00305EE1" w:rsidP="00305E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152E"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 xml:space="preserve">Organisation  </w:t>
            </w:r>
            <w:r w:rsidRPr="003B152E"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br/>
            </w:r>
            <w:r w:rsidRPr="003B152E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en-GB"/>
              </w:rPr>
              <w:t>Please include the following statement relevant to your current status and delete the others.</w:t>
            </w:r>
            <w:r w:rsidRPr="003B152E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en-GB"/>
              </w:rPr>
              <w:br/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Instructors working towards Principal Instructor Status 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  <w:p w14:paraId="4F92BB96" w14:textId="77777777" w:rsidR="008726DA" w:rsidRPr="00E96CFE" w:rsidRDefault="00A12FAC" w:rsidP="008726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>PROACT-SCIPr-UK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®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726DA"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Principal Instructors </w:t>
            </w:r>
          </w:p>
          <w:p w14:paraId="4B3349ED" w14:textId="77777777" w:rsidR="00305EE1" w:rsidRPr="00E96CFE" w:rsidRDefault="00305EE1" w:rsidP="00305E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9A7DA2C" w14:textId="77777777" w:rsidR="008726DA" w:rsidRPr="00E96CFE" w:rsidRDefault="00A12FAC" w:rsidP="008726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>PROACT-SCIPr-UK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®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726DA"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Principal Instructors 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>with External Registration</w:t>
            </w:r>
          </w:p>
          <w:p w14:paraId="076991FF" w14:textId="77777777" w:rsidR="00D41496" w:rsidRPr="003B152E" w:rsidRDefault="00D41496" w:rsidP="00305EE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510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12861A" w14:textId="77777777" w:rsidR="00305EE1" w:rsidRPr="003B152E" w:rsidRDefault="00305EE1" w:rsidP="00305EE1">
            <w:pPr>
              <w:jc w:val="center"/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 xml:space="preserve">Instructor </w:t>
            </w:r>
            <w:r w:rsidRPr="003B152E"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>Name</w:t>
            </w:r>
          </w:p>
          <w:p w14:paraId="79AF8290" w14:textId="77777777" w:rsidR="00305EE1" w:rsidRPr="00E96CFE" w:rsidRDefault="00305EE1" w:rsidP="00305E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152E"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 xml:space="preserve">Organisation  </w:t>
            </w:r>
            <w:r w:rsidRPr="003B152E"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br/>
            </w:r>
            <w:r w:rsidRPr="003B152E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en-GB"/>
              </w:rPr>
              <w:t>Please include the following statement relevant to your current status and delete the others.</w:t>
            </w:r>
            <w:r w:rsidRPr="003B152E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en-GB"/>
              </w:rPr>
              <w:br/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Instructors working towards Principal Instructor Status 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  <w:p w14:paraId="5D30B689" w14:textId="77777777" w:rsidR="00A12FAC" w:rsidRPr="00E96CFE" w:rsidRDefault="00A12FAC" w:rsidP="00A12F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>PROACT-SCIPr-UK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®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Principal Instructors </w:t>
            </w:r>
          </w:p>
          <w:p w14:paraId="30D79916" w14:textId="77777777" w:rsidR="00305EE1" w:rsidRPr="00E96CFE" w:rsidRDefault="00305EE1" w:rsidP="00305E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A18A95F" w14:textId="77777777" w:rsidR="00A12FAC" w:rsidRPr="00E96CFE" w:rsidRDefault="00A12FAC" w:rsidP="00A12F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>PROACT-SCIPr-UK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®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Principal Instructors with External Registration</w:t>
            </w:r>
          </w:p>
          <w:p w14:paraId="7F268D2E" w14:textId="77777777" w:rsidR="00305EE1" w:rsidRPr="00305EE1" w:rsidRDefault="00305EE1" w:rsidP="00305EE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41496" w:rsidRPr="003B152E" w14:paraId="15DAD8CC" w14:textId="77777777" w:rsidTr="00866F41">
        <w:tc>
          <w:tcPr>
            <w:tcW w:w="5103" w:type="dxa"/>
            <w:shd w:val="clear" w:color="auto" w:fill="FFFFFF" w:themeFill="background1"/>
          </w:tcPr>
          <w:p w14:paraId="63B94A84" w14:textId="77777777" w:rsidR="00D41496" w:rsidRDefault="00866F41" w:rsidP="00335CB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1F33B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Signature:</w:t>
            </w:r>
          </w:p>
          <w:p w14:paraId="566C849E" w14:textId="77777777" w:rsidR="00D41496" w:rsidRDefault="00D41496" w:rsidP="00335CB1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14:paraId="1C2872FF" w14:textId="77777777" w:rsidR="00866F41" w:rsidRPr="003B152E" w:rsidRDefault="00866F41" w:rsidP="00335CB1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5104" w:type="dxa"/>
            <w:shd w:val="clear" w:color="auto" w:fill="FFFFFF" w:themeFill="background1"/>
          </w:tcPr>
          <w:p w14:paraId="56D0730F" w14:textId="77777777" w:rsidR="00D41496" w:rsidRPr="003B152E" w:rsidRDefault="00866F41" w:rsidP="00335CB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1F33B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Signature:</w:t>
            </w:r>
          </w:p>
        </w:tc>
      </w:tr>
      <w:tr w:rsidR="00CC7C58" w:rsidRPr="003B152E" w14:paraId="4DDC18C5" w14:textId="77777777" w:rsidTr="004F390C">
        <w:tc>
          <w:tcPr>
            <w:tcW w:w="10207" w:type="dxa"/>
            <w:gridSpan w:val="2"/>
            <w:shd w:val="clear" w:color="auto" w:fill="D9D9D9" w:themeFill="background1" w:themeFillShade="D9"/>
          </w:tcPr>
          <w:p w14:paraId="07BBD57E" w14:textId="77777777" w:rsidR="00CC7C58" w:rsidRPr="003B152E" w:rsidRDefault="00CC7C58" w:rsidP="00335CB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BF9EBE9" w14:textId="77777777" w:rsidR="00CC7C58" w:rsidRPr="003B152E" w:rsidRDefault="00CC7C58" w:rsidP="00335CB1">
            <w:pPr>
              <w:jc w:val="center"/>
              <w:rPr>
                <w:rFonts w:ascii="Arial" w:hAnsi="Arial" w:cs="Arial"/>
                <w:b/>
                <w:sz w:val="18"/>
                <w:szCs w:val="18"/>
                <w:vertAlign w:val="superscript"/>
              </w:rPr>
            </w:pPr>
            <w:r w:rsidRPr="003B152E">
              <w:rPr>
                <w:rFonts w:ascii="Arial" w:hAnsi="Arial" w:cs="Arial"/>
                <w:b/>
                <w:bCs/>
                <w:sz w:val="18"/>
                <w:szCs w:val="18"/>
              </w:rPr>
              <w:t>Registered with Loddon Training &amp; Consultancy - PROACT-SCIPr-UK</w:t>
            </w:r>
            <w:r w:rsidRPr="003B152E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®</w:t>
            </w:r>
            <w:r w:rsidRPr="003B152E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br/>
            </w:r>
          </w:p>
        </w:tc>
      </w:tr>
    </w:tbl>
    <w:p w14:paraId="0FAF1037" w14:textId="77777777" w:rsidR="00187A62" w:rsidRPr="003C4A5E" w:rsidRDefault="00187A62" w:rsidP="001E7CDD">
      <w:pPr>
        <w:rPr>
          <w:rFonts w:eastAsia="Times New Roman" w:cs="Arial"/>
          <w:color w:val="000000"/>
          <w:sz w:val="28"/>
          <w:szCs w:val="28"/>
          <w:lang w:eastAsia="en-GB"/>
        </w:rPr>
      </w:pPr>
    </w:p>
    <w:sectPr w:rsidR="00187A62" w:rsidRPr="003C4A5E" w:rsidSect="00A227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560" w:left="1440" w:header="737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BE945" w14:textId="77777777" w:rsidR="004F390C" w:rsidRDefault="004F390C" w:rsidP="00B05393">
      <w:pPr>
        <w:spacing w:after="0" w:line="240" w:lineRule="auto"/>
      </w:pPr>
      <w:r>
        <w:separator/>
      </w:r>
    </w:p>
  </w:endnote>
  <w:endnote w:type="continuationSeparator" w:id="0">
    <w:p w14:paraId="61A55851" w14:textId="77777777" w:rsidR="004F390C" w:rsidRDefault="004F390C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2340A" w14:textId="77777777" w:rsidR="00990938" w:rsidRDefault="009909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7ADE5" w14:textId="77777777" w:rsidR="00ED083F" w:rsidRPr="00620A25" w:rsidRDefault="00ED083F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="00A22709"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="00A22709" w:rsidRPr="00620A25">
      <w:rPr>
        <w:rFonts w:cs="Arial"/>
        <w:b/>
        <w:i/>
        <w:color w:val="008FC3"/>
      </w:rPr>
      <w:t>evelopment</w:t>
    </w:r>
  </w:p>
  <w:p w14:paraId="1AC714E4" w14:textId="77777777" w:rsidR="00ED083F" w:rsidRPr="00C0315C" w:rsidRDefault="00187A62" w:rsidP="00187A62">
    <w:pPr>
      <w:pStyle w:val="Footer"/>
      <w:rPr>
        <w:rFonts w:cs="Arial"/>
        <w:i/>
        <w:color w:val="008FC3"/>
        <w:sz w:val="16"/>
        <w:szCs w:val="16"/>
      </w:rPr>
    </w:pPr>
    <w:r>
      <w:rPr>
        <w:rFonts w:cs="Arial"/>
        <w:sz w:val="16"/>
        <w:szCs w:val="16"/>
      </w:rPr>
      <w:br/>
    </w:r>
  </w:p>
  <w:p w14:paraId="62793B7A" w14:textId="77777777" w:rsidR="00187A62" w:rsidRDefault="00187A62"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B4D71D" wp14:editId="65AD716A">
              <wp:simplePos x="0" y="0"/>
              <wp:positionH relativeFrom="column">
                <wp:posOffset>-863600</wp:posOffset>
              </wp:positionH>
              <wp:positionV relativeFrom="paragraph">
                <wp:posOffset>116205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7AA0EA" w14:textId="77777777" w:rsidR="00187A62" w:rsidRPr="00C0315C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©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E96CF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General - </w:t>
                          </w:r>
                          <w:r w:rsidR="00DF38F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Record Sheet V</w:t>
                          </w:r>
                          <w:r w:rsidR="00E96CF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</w:t>
                          </w:r>
                          <w:r w:rsidR="00DF38F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</w:t>
                          </w:r>
                          <w:r w:rsidR="00046F55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1/1/1</w:t>
                          </w:r>
                          <w:r w:rsidR="00E96CF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9</w:t>
                          </w:r>
                          <w:r w:rsidR="00DF38F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447C0E4B" w14:textId="77777777"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B4D71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9.1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Mt9Y9LfAAAACgEAAA8AAAAAAAAAAAAAAAAAfQQAAGRycy9kb3du&#10;cmV2LnhtbFBLBQYAAAAABAAEAPMAAACJBQAAAAA=&#10;" stroked="f">
              <v:textbox>
                <w:txbxContent>
                  <w:p w14:paraId="5D7AA0EA" w14:textId="77777777" w:rsidR="00187A62" w:rsidRPr="00C0315C" w:rsidRDefault="00187A62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© 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="00E96CF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General - </w:t>
                    </w:r>
                    <w:r w:rsidR="00DF38F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Record Sheet V</w:t>
                    </w:r>
                    <w:r w:rsidR="00E96CF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</w:t>
                    </w:r>
                    <w:r w:rsidR="00DF38F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</w:t>
                    </w:r>
                    <w:r w:rsidR="00046F55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1/1/1</w:t>
                    </w:r>
                    <w:r w:rsidR="00E96CF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9</w:t>
                    </w:r>
                    <w:r w:rsidR="00DF38F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447C0E4B" w14:textId="77777777" w:rsidR="00187A62" w:rsidRDefault="00187A62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15E5C" w14:textId="77777777" w:rsidR="00990938" w:rsidRDefault="00990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DCEDE" w14:textId="77777777" w:rsidR="004F390C" w:rsidRDefault="004F390C" w:rsidP="00B05393">
      <w:pPr>
        <w:spacing w:after="0" w:line="240" w:lineRule="auto"/>
      </w:pPr>
      <w:r>
        <w:separator/>
      </w:r>
    </w:p>
  </w:footnote>
  <w:footnote w:type="continuationSeparator" w:id="0">
    <w:p w14:paraId="5CFBDD2A" w14:textId="77777777" w:rsidR="004F390C" w:rsidRDefault="004F390C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DD4D2" w14:textId="77777777" w:rsidR="00990938" w:rsidRDefault="009909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8EEED" w14:textId="77777777" w:rsidR="00B05393" w:rsidRPr="00B05393" w:rsidRDefault="00592959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90905F7" wp14:editId="6A36C38C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E4CF57" w14:textId="77777777" w:rsidR="00236F8B" w:rsidRDefault="00236F8B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14:paraId="69F322A8" w14:textId="77777777" w:rsidR="00B05393" w:rsidRPr="00F013F8" w:rsidRDefault="00B05393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0905F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14:paraId="49E4CF57" w14:textId="77777777" w:rsidR="00236F8B" w:rsidRDefault="00236F8B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14:paraId="69F322A8" w14:textId="77777777" w:rsidR="00B05393" w:rsidRPr="00F013F8" w:rsidRDefault="00B05393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05393"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1F8C493" wp14:editId="4F9A18C3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26C290" w14:textId="77777777" w:rsidR="00B05393" w:rsidRPr="00B05393" w:rsidRDefault="00B05393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49A4632A" wp14:editId="427D2BD5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F8C493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14:paraId="2D26C290" w14:textId="77777777" w:rsidR="00B05393" w:rsidRPr="00B05393" w:rsidRDefault="00B05393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49A4632A" wp14:editId="427D2BD5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D02C40D" w14:textId="77777777" w:rsidR="00B05393" w:rsidRDefault="00B05393" w:rsidP="00B05393">
    <w:pPr>
      <w:pStyle w:val="Header"/>
      <w:jc w:val="both"/>
    </w:pPr>
  </w:p>
  <w:p w14:paraId="1E280B47" w14:textId="77777777" w:rsidR="00592959" w:rsidRDefault="00592959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10D60" w14:textId="77777777" w:rsidR="00990938" w:rsidRDefault="009909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12501"/>
    <w:rsid w:val="00041CF4"/>
    <w:rsid w:val="00046F55"/>
    <w:rsid w:val="00100E76"/>
    <w:rsid w:val="001617C1"/>
    <w:rsid w:val="00187A62"/>
    <w:rsid w:val="001E7CDD"/>
    <w:rsid w:val="00236F8B"/>
    <w:rsid w:val="002866AC"/>
    <w:rsid w:val="002F2894"/>
    <w:rsid w:val="00305EE1"/>
    <w:rsid w:val="0031776C"/>
    <w:rsid w:val="00335CB1"/>
    <w:rsid w:val="00420AF0"/>
    <w:rsid w:val="00431C0A"/>
    <w:rsid w:val="004C50EF"/>
    <w:rsid w:val="004D0C5F"/>
    <w:rsid w:val="004F390C"/>
    <w:rsid w:val="00592959"/>
    <w:rsid w:val="0059460F"/>
    <w:rsid w:val="005C6F97"/>
    <w:rsid w:val="005D7FD0"/>
    <w:rsid w:val="005F76EE"/>
    <w:rsid w:val="00604502"/>
    <w:rsid w:val="00620A25"/>
    <w:rsid w:val="00715FFC"/>
    <w:rsid w:val="007F21D7"/>
    <w:rsid w:val="00866F41"/>
    <w:rsid w:val="008726DA"/>
    <w:rsid w:val="008D2020"/>
    <w:rsid w:val="00990938"/>
    <w:rsid w:val="009F45E8"/>
    <w:rsid w:val="00A01D62"/>
    <w:rsid w:val="00A02C53"/>
    <w:rsid w:val="00A12FAC"/>
    <w:rsid w:val="00A14005"/>
    <w:rsid w:val="00A22709"/>
    <w:rsid w:val="00B05393"/>
    <w:rsid w:val="00B13888"/>
    <w:rsid w:val="00B42283"/>
    <w:rsid w:val="00BA46CC"/>
    <w:rsid w:val="00C0315C"/>
    <w:rsid w:val="00CB2946"/>
    <w:rsid w:val="00CC7C58"/>
    <w:rsid w:val="00CD15CF"/>
    <w:rsid w:val="00D405F8"/>
    <w:rsid w:val="00D41496"/>
    <w:rsid w:val="00D65D42"/>
    <w:rsid w:val="00DF38FA"/>
    <w:rsid w:val="00E96CFE"/>
    <w:rsid w:val="00EA3C9E"/>
    <w:rsid w:val="00ED083F"/>
    <w:rsid w:val="00F013F8"/>
    <w:rsid w:val="00F2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4:docId w14:val="5137EE8B"/>
  <w15:docId w15:val="{922896E4-85B1-4AD1-9F56-D4CAE295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F38FA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1C7FA-3B44-4443-99F8-D0D2D08B6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</Template>
  <TotalTime>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Huw Price</cp:lastModifiedBy>
  <cp:revision>3</cp:revision>
  <cp:lastPrinted>2018-11-26T10:37:00Z</cp:lastPrinted>
  <dcterms:created xsi:type="dcterms:W3CDTF">2020-05-12T07:57:00Z</dcterms:created>
  <dcterms:modified xsi:type="dcterms:W3CDTF">2020-05-12T08:00:00Z</dcterms:modified>
</cp:coreProperties>
</file>