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BA43" w14:textId="37C1BDF5" w:rsidR="00455970" w:rsidRPr="00B20664" w:rsidRDefault="00455970" w:rsidP="00455970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</w:p>
    <w:p w14:paraId="4A3361A6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 (B)</w:t>
      </w:r>
    </w:p>
    <w:p w14:paraId="3035F7D2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2170F6F4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>Participant N</w:t>
      </w:r>
      <w:r w:rsidR="00455970" w:rsidRPr="00B20664">
        <w:rPr>
          <w:rFonts w:cs="Arial"/>
          <w:b/>
        </w:rPr>
        <w:t>ame: 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</w:p>
    <w:p w14:paraId="05BEA2F2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D7DC925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5D9A8939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054501" w:rsidRPr="00D052B1" w14:paraId="0AA37EF4" w14:textId="77777777" w:rsidTr="002C365E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486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One Arm Release Variation</w:t>
            </w:r>
            <w:r w:rsidRPr="00D052B1">
              <w:rPr>
                <w:rFonts w:cs="Arial"/>
                <w:color w:val="FF0000"/>
                <w:sz w:val="20"/>
                <w:szCs w:val="20"/>
              </w:rPr>
              <w:t>– KS 5</w:t>
            </w:r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FC3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AEF2C0" w14:textId="77777777" w:rsidR="00054501" w:rsidRPr="00D052B1" w:rsidRDefault="00054501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054501" w:rsidRPr="00D052B1" w14:paraId="155BED95" w14:textId="77777777" w:rsidTr="002C365E">
        <w:tc>
          <w:tcPr>
            <w:tcW w:w="7655" w:type="dxa"/>
            <w:tcBorders>
              <w:top w:val="single" w:sz="4" w:space="0" w:color="auto"/>
            </w:tcBorders>
          </w:tcPr>
          <w:p w14:paraId="3D4A09E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Adopt a Protective Stance, ensuring good body alignment with your front foot under the point where your arm is held.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5C6A52F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FD66C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393FA44E" w14:textId="77777777" w:rsidTr="002C365E">
        <w:tc>
          <w:tcPr>
            <w:tcW w:w="7655" w:type="dxa"/>
          </w:tcPr>
          <w:p w14:paraId="02B61D2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Assess the communicative function.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8971E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E48E9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0CE3324" w14:textId="77777777" w:rsidTr="002C365E">
        <w:tc>
          <w:tcPr>
            <w:tcW w:w="7655" w:type="dxa"/>
          </w:tcPr>
          <w:p w14:paraId="598F0FA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 xml:space="preserve">Make a fist </w:t>
            </w:r>
            <w:r>
              <w:rPr>
                <w:rFonts w:cs="Arial"/>
                <w:sz w:val="16"/>
                <w:szCs w:val="16"/>
                <w:lang w:eastAsia="en-GB"/>
              </w:rPr>
              <w:t>w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ith arm that has been grabbed</w:t>
            </w:r>
            <w:r w:rsidRPr="00D052B1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057CF1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386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469C7F17" w14:textId="77777777" w:rsidTr="002C365E">
        <w:tc>
          <w:tcPr>
            <w:tcW w:w="7655" w:type="dxa"/>
          </w:tcPr>
          <w:p w14:paraId="618CD6D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</w:rPr>
              <w:t>Twist your arm so that your palm is facing upwards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31B3CD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8ECA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31D97E9E" w14:textId="77777777" w:rsidTr="002C365E">
        <w:tc>
          <w:tcPr>
            <w:tcW w:w="7655" w:type="dxa"/>
          </w:tcPr>
          <w:p w14:paraId="7CC471E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Grasp your own fist with your free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7521E2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CA95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E5E918D" w14:textId="77777777" w:rsidTr="002C365E">
        <w:tc>
          <w:tcPr>
            <w:tcW w:w="7655" w:type="dxa"/>
          </w:tcPr>
          <w:p w14:paraId="7FDB519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 xml:space="preserve">Move lower body weight forward whilst keeping your back straight and head away. This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will 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sp</w:t>
            </w:r>
            <w:r>
              <w:rPr>
                <w:rFonts w:cs="Arial"/>
                <w:sz w:val="16"/>
                <w:szCs w:val="16"/>
                <w:lang w:eastAsia="en-GB"/>
              </w:rPr>
              <w:t>lint upper arm to body, keep your head away.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BD5A75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1386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5DAF8E3F" w14:textId="77777777" w:rsidTr="002C365E">
        <w:tc>
          <w:tcPr>
            <w:tcW w:w="7655" w:type="dxa"/>
          </w:tcPr>
          <w:p w14:paraId="3D02B40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Using a whole body movement move backwards bringing your arm out through the gap and into your opposite shoulder.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BC22AD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35FD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29E5BA92" w14:textId="77777777" w:rsidTr="002C365E">
        <w:tc>
          <w:tcPr>
            <w:tcW w:w="7655" w:type="dxa"/>
          </w:tcPr>
          <w:p w14:paraId="32F0DF0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Beware of own head.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DA7F43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0CD6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45A6594E" w14:textId="77777777" w:rsidTr="002C365E">
        <w:tc>
          <w:tcPr>
            <w:tcW w:w="7655" w:type="dxa"/>
          </w:tcPr>
          <w:p w14:paraId="6D33430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Move away bringing your arms down. Step and slide as with Protective 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2A0965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B4D6E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7CBFB0EA" w14:textId="77777777" w:rsidTr="002C365E">
        <w:tc>
          <w:tcPr>
            <w:tcW w:w="7655" w:type="dxa"/>
          </w:tcPr>
          <w:p w14:paraId="19BCCDF2" w14:textId="77777777" w:rsidR="00054501" w:rsidRPr="00D052B1" w:rsidRDefault="0005450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sz w:val="16"/>
                <w:szCs w:val="16"/>
              </w:rPr>
              <w:t xml:space="preserve">Assess what next.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B3570C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3DD5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7E706D" w:rsidRPr="00D052B1" w14:paraId="7DE5ADEE" w14:textId="77777777" w:rsidTr="002C365E">
        <w:tc>
          <w:tcPr>
            <w:tcW w:w="7655" w:type="dxa"/>
          </w:tcPr>
          <w:p w14:paraId="60F2FE70" w14:textId="77777777" w:rsidR="007E706D" w:rsidRPr="00D052B1" w:rsidRDefault="007E706D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sz w:val="16"/>
                <w:szCs w:val="16"/>
              </w:rPr>
              <w:t xml:space="preserve">Health &amp; </w:t>
            </w:r>
            <w:r>
              <w:rPr>
                <w:rFonts w:cs="Arial"/>
                <w:sz w:val="16"/>
                <w:szCs w:val="16"/>
              </w:rPr>
              <w:t>S</w:t>
            </w:r>
            <w:r w:rsidRPr="00D052B1"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517EB39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7D00F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292752DD" w14:textId="77777777" w:rsidTr="002C365E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4E8589" w14:textId="77777777" w:rsidR="00054501" w:rsidRPr="00D052B1" w:rsidRDefault="00054501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BF3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C6B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64A2A49A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E918A40" w14:textId="77777777" w:rsidR="002C365E" w:rsidRDefault="002C365E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0719F14" w14:textId="77777777" w:rsidR="002C365E" w:rsidRDefault="002C365E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2A224084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9655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Protective Stance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Stage One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370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6337E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6FA52D69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7F11D653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From the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tance position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take one step back to create space between you and the individual.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6A582E34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F16B1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0DE3ABA0" w14:textId="77777777" w:rsidTr="004749D1">
        <w:tc>
          <w:tcPr>
            <w:tcW w:w="6096" w:type="dxa"/>
          </w:tcPr>
          <w:p w14:paraId="2ECC04DD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Turn the front leg sideways to present the side of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3E3658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AE4A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26369BA" w14:textId="77777777" w:rsidTr="004749D1">
        <w:tc>
          <w:tcPr>
            <w:tcW w:w="6096" w:type="dxa"/>
          </w:tcPr>
          <w:p w14:paraId="723BC661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back straight.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A366C59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78EF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CED85B3" w14:textId="77777777" w:rsidTr="004749D1">
        <w:tc>
          <w:tcPr>
            <w:tcW w:w="6096" w:type="dxa"/>
          </w:tcPr>
          <w:p w14:paraId="0ADBC490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base of support and lower the centre of gravity.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C10806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BFE0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74FBC88C" w14:textId="77777777" w:rsidTr="004749D1">
        <w:tc>
          <w:tcPr>
            <w:tcW w:w="6096" w:type="dxa"/>
          </w:tcPr>
          <w:p w14:paraId="5F2EE31E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A34C0">
              <w:rPr>
                <w:rFonts w:cs="Arial"/>
                <w:sz w:val="16"/>
                <w:szCs w:val="16"/>
              </w:rPr>
              <w:t>Step and slide out if necessary, keeping your eye on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4CBCD7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71B3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5D610CB" w14:textId="77777777" w:rsidTr="004749D1">
        <w:tc>
          <w:tcPr>
            <w:tcW w:w="6096" w:type="dxa"/>
          </w:tcPr>
          <w:p w14:paraId="7A498C35" w14:textId="77777777" w:rsidR="002C365E" w:rsidRPr="00DA34C0" w:rsidRDefault="002C365E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Health and </w:t>
            </w:r>
            <w:r w:rsidR="007E706D"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294B61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9FB9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0AD012C2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4F3163" w14:textId="77777777" w:rsidR="002C365E" w:rsidRPr="00647432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5D2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B31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6B6C660E" w14:textId="77777777" w:rsidR="002C365E" w:rsidRDefault="002C365E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8940F2A" w14:textId="77777777" w:rsidR="002C365E" w:rsidRDefault="002C365E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23167D46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957E4B" w:rsidRPr="00DA34C0" w14:paraId="7FAB5C01" w14:textId="77777777" w:rsidTr="002C36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B70E" w14:textId="77777777" w:rsidR="00957E4B" w:rsidRPr="00DA34C0" w:rsidRDefault="00957E4B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Choke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0000"/>
                <w:sz w:val="20"/>
                <w:szCs w:val="20"/>
              </w:rPr>
              <w:t>3</w:t>
            </w:r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(Restrictive Component)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58A5" w14:textId="77777777" w:rsidR="00957E4B" w:rsidRPr="00DA34C0" w:rsidRDefault="00957E4B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49380" w14:textId="77777777" w:rsidR="00957E4B" w:rsidRPr="00DA34C0" w:rsidRDefault="00957E4B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957E4B" w:rsidRPr="000F416D" w14:paraId="65600865" w14:textId="77777777" w:rsidTr="002C365E">
        <w:tc>
          <w:tcPr>
            <w:tcW w:w="7584" w:type="dxa"/>
            <w:tcBorders>
              <w:top w:val="single" w:sz="4" w:space="0" w:color="auto"/>
            </w:tcBorders>
          </w:tcPr>
          <w:p w14:paraId="6BF58FA4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From a Stance position grasp the individual’s forearm’s palms down thumb underneath.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14:paraId="46947B64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4E8C0F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57D2DD34" w14:textId="77777777" w:rsidTr="002C365E">
        <w:tc>
          <w:tcPr>
            <w:tcW w:w="7584" w:type="dxa"/>
          </w:tcPr>
          <w:p w14:paraId="302EE894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Keeping your elbows tucked in move the individual’s arms up and down in a piston like movement to release the grasp.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129D4019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0B9C0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279D5E69" w14:textId="77777777" w:rsidTr="002C365E">
        <w:tc>
          <w:tcPr>
            <w:tcW w:w="7584" w:type="dxa"/>
          </w:tcPr>
          <w:p w14:paraId="4F7D07A7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Once released step back into a Protective Stance cross the individual’s forearms as for Front Arm Catch.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0A9B83DD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1E61DF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303C1A24" w14:textId="77777777" w:rsidTr="002C365E">
        <w:tc>
          <w:tcPr>
            <w:tcW w:w="7584" w:type="dxa"/>
          </w:tcPr>
          <w:p w14:paraId="5B3BB709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Assess what next.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1CE9CCC2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0E4F3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44CEC827" w14:textId="77777777" w:rsidTr="002C365E">
        <w:tc>
          <w:tcPr>
            <w:tcW w:w="7584" w:type="dxa"/>
          </w:tcPr>
          <w:p w14:paraId="0CC3A515" w14:textId="77777777" w:rsidR="00957E4B" w:rsidRPr="001B45AC" w:rsidRDefault="00957E4B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and </w:t>
            </w:r>
            <w:r w:rsidR="007E706D">
              <w:rPr>
                <w:rFonts w:cs="Arial"/>
                <w:sz w:val="16"/>
                <w:szCs w:val="16"/>
                <w:lang w:eastAsia="en-GB"/>
              </w:rPr>
              <w:t>S</w:t>
            </w:r>
            <w:r>
              <w:rPr>
                <w:rFonts w:cs="Arial"/>
                <w:sz w:val="16"/>
                <w:szCs w:val="16"/>
                <w:lang w:eastAsia="en-GB"/>
              </w:rPr>
              <w:t>afety</w:t>
            </w:r>
            <w:r w:rsidR="007E706D">
              <w:rPr>
                <w:rFonts w:cs="Arial"/>
                <w:sz w:val="16"/>
                <w:szCs w:val="16"/>
                <w:lang w:eastAsia="en-GB"/>
              </w:rPr>
              <w:t xml:space="preserve">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8A0CD7A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799A9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FA492B" w14:paraId="0E697BD6" w14:textId="77777777" w:rsidTr="002C36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E15F40" w14:textId="77777777" w:rsidR="00957E4B" w:rsidRPr="00FA492B" w:rsidRDefault="00957E4B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0759" w14:textId="77777777" w:rsidR="00957E4B" w:rsidRPr="00FA492B" w:rsidRDefault="00957E4B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A6CB" w14:textId="77777777" w:rsidR="00957E4B" w:rsidRPr="00FA492B" w:rsidRDefault="00957E4B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7FC07C28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16680C4F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0ACFD41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77C762F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CCEE587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28486102" w14:textId="77777777" w:rsidR="00F95D07" w:rsidRDefault="00F95D07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BBE5207" w14:textId="77777777" w:rsidR="00054501" w:rsidRDefault="00054501" w:rsidP="00A82967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046E12BC" w14:textId="1EA13D97" w:rsidR="00054501" w:rsidRDefault="00455970" w:rsidP="00F20E9E">
      <w:pPr>
        <w:spacing w:line="240" w:lineRule="auto"/>
        <w:ind w:right="-284" w:hanging="284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</w:rPr>
        <w:br/>
      </w:r>
      <w:r w:rsidR="00A82967">
        <w:rPr>
          <w:rFonts w:cs="Arial"/>
          <w:b/>
        </w:rPr>
        <w:t>Instructor</w:t>
      </w:r>
      <w:r w:rsidRPr="00B20664">
        <w:rPr>
          <w:rFonts w:cs="Arial"/>
          <w:b/>
        </w:rPr>
        <w:t xml:space="preserve"> Name:…………………………………       Signature: …………………………………...</w:t>
      </w:r>
      <w:bookmarkStart w:id="0" w:name="_GoBack"/>
      <w:bookmarkEnd w:id="0"/>
    </w:p>
    <w:p w14:paraId="0DD17624" w14:textId="77777777" w:rsidR="00F95D07" w:rsidRDefault="00F95D07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37ADED43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sectPr w:rsidR="00054501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49230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3994EBEF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18B96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4301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1BE436FC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DD6ECC" wp14:editId="54F041E1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6FC6DF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662D1840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DD6EC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076FC6DF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662D1840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1D1E2F2D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E7E60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C05BB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57162732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D25D9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E80CB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B5F76F" wp14:editId="1DE23106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C304E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7475D276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5F7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201C304E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7475D276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7F628A" wp14:editId="76F3F3D0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F4F928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33A45207" wp14:editId="41EBA06C">
                                <wp:extent cx="2055495" cy="761771"/>
                                <wp:effectExtent l="0" t="0" r="1905" b="635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7F628A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1AF4F928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33A45207" wp14:editId="41EBA06C">
                          <wp:extent cx="2055495" cy="761771"/>
                          <wp:effectExtent l="0" t="0" r="1905" b="635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AFFC715" w14:textId="77777777" w:rsidR="007E706D" w:rsidRDefault="007E706D" w:rsidP="00B05393">
    <w:pPr>
      <w:pStyle w:val="Header"/>
      <w:jc w:val="both"/>
    </w:pPr>
  </w:p>
  <w:p w14:paraId="51855A94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0D86E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20E9E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7762CD3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52DBF-16DB-45D9-8B5A-7C819B91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2</cp:revision>
  <cp:lastPrinted>2016-01-26T13:22:00Z</cp:lastPrinted>
  <dcterms:created xsi:type="dcterms:W3CDTF">2020-04-07T12:21:00Z</dcterms:created>
  <dcterms:modified xsi:type="dcterms:W3CDTF">2020-04-07T12:21:00Z</dcterms:modified>
</cp:coreProperties>
</file>